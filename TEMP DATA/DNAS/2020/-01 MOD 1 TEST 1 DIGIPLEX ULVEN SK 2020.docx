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4065D7">
              <w:rPr>
                <w:rFonts w:cs="Arial"/>
                <w:b/>
                <w:sz w:val="20"/>
              </w:rPr>
            </w:r>
            <w:r w:rsidR="004065D7">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2D983AD6"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835F9B">
              <w:rPr>
                <w:rFonts w:cs="Arial"/>
                <w:b/>
                <w:sz w:val="20"/>
              </w:rPr>
              <w:t>-01 MOD 1</w:t>
            </w:r>
            <w:bookmarkStart w:id="5" w:name="_GoBack"/>
            <w:bookmarkEnd w:id="5"/>
            <w:r w:rsidR="00505138">
              <w:rPr>
                <w:rFonts w:cs="Arial"/>
                <w:b/>
                <w:sz w:val="20"/>
              </w:rPr>
              <w:t xml:space="preserve"> </w:t>
            </w:r>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6"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6"/>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7"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7"/>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8"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8"/>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9"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9"/>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10"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4065D7">
              <w:rPr>
                <w:rFonts w:cs="Arial"/>
                <w:b/>
                <w:sz w:val="20"/>
              </w:rPr>
            </w:r>
            <w:r w:rsidR="004065D7">
              <w:rPr>
                <w:rFonts w:cs="Arial"/>
                <w:b/>
                <w:sz w:val="20"/>
              </w:rPr>
              <w:fldChar w:fldCharType="separate"/>
            </w:r>
            <w:r w:rsidRPr="00B24EA8">
              <w:rPr>
                <w:rFonts w:cs="Arial"/>
                <w:b/>
                <w:sz w:val="20"/>
              </w:rPr>
              <w:fldChar w:fldCharType="end"/>
            </w:r>
            <w:bookmarkEnd w:id="10"/>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1" w:name="Dropdown2"/>
            <w:r w:rsidRPr="00B24EA8">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2"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2"/>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3" w:name="Dropdown4"/>
            <w:r>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Pr>
                <w:rFonts w:eastAsia="Times New Roman" w:cs="Arial"/>
                <w:sz w:val="20"/>
                <w:szCs w:val="20"/>
                <w:lang w:eastAsia="nb-NO"/>
              </w:rPr>
              <w:fldChar w:fldCharType="end"/>
            </w:r>
            <w:bookmarkEnd w:id="13"/>
          </w:p>
        </w:tc>
        <w:bookmarkStart w:id="14"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4065D7">
              <w:rPr>
                <w:rFonts w:eastAsia="Times New Roman" w:cs="Arial"/>
                <w:b/>
                <w:sz w:val="20"/>
                <w:szCs w:val="20"/>
                <w:lang w:eastAsia="nb-NO"/>
              </w:rPr>
            </w:r>
            <w:r w:rsidR="004065D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4"/>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4065D7">
              <w:rPr>
                <w:rFonts w:eastAsia="Times New Roman" w:cs="Arial"/>
                <w:b/>
                <w:sz w:val="20"/>
                <w:szCs w:val="20"/>
                <w:lang w:eastAsia="nb-NO"/>
              </w:rPr>
            </w:r>
            <w:r w:rsidR="004065D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4065D7">
              <w:rPr>
                <w:rFonts w:eastAsia="Times New Roman" w:cs="Arial"/>
                <w:b/>
                <w:sz w:val="20"/>
                <w:szCs w:val="20"/>
                <w:lang w:eastAsia="nb-NO"/>
              </w:rPr>
            </w:r>
            <w:r w:rsidR="004065D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4065D7">
              <w:rPr>
                <w:rFonts w:eastAsia="Times New Roman" w:cs="Arial"/>
                <w:b/>
                <w:sz w:val="20"/>
                <w:szCs w:val="20"/>
                <w:lang w:eastAsia="nb-NO"/>
              </w:rPr>
            </w:r>
            <w:r w:rsidR="004065D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4065D7">
              <w:rPr>
                <w:rFonts w:eastAsia="Times New Roman" w:cs="Arial"/>
                <w:b/>
                <w:sz w:val="20"/>
                <w:szCs w:val="20"/>
                <w:lang w:eastAsia="nb-NO"/>
              </w:rPr>
            </w:r>
            <w:r w:rsidR="004065D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4065D7">
              <w:rPr>
                <w:rFonts w:eastAsia="Times New Roman" w:cs="Arial"/>
                <w:b/>
                <w:sz w:val="20"/>
                <w:szCs w:val="20"/>
                <w:lang w:eastAsia="nb-NO"/>
              </w:rPr>
            </w:r>
            <w:r w:rsidR="004065D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4065D7">
              <w:rPr>
                <w:rFonts w:eastAsia="Times New Roman" w:cs="Arial"/>
                <w:b/>
                <w:sz w:val="20"/>
                <w:szCs w:val="20"/>
                <w:lang w:eastAsia="nb-NO"/>
              </w:rPr>
            </w:r>
            <w:r w:rsidR="004065D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4065D7">
              <w:rPr>
                <w:rFonts w:eastAsia="Times New Roman" w:cs="Arial"/>
                <w:b/>
                <w:sz w:val="20"/>
                <w:szCs w:val="20"/>
                <w:lang w:eastAsia="nb-NO"/>
              </w:rPr>
            </w:r>
            <w:r w:rsidR="004065D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4065D7">
              <w:rPr>
                <w:rFonts w:eastAsia="Times New Roman" w:cs="Arial"/>
                <w:b/>
                <w:sz w:val="20"/>
                <w:szCs w:val="20"/>
                <w:lang w:eastAsia="nb-NO"/>
              </w:rPr>
            </w:r>
            <w:r w:rsidR="004065D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default" r:id="rId8"/>
          <w:footerReference w:type="even" r:id="rId9"/>
          <w:footerReference w:type="default" r:id="rId10"/>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20E3D1E" w14:textId="77777777" w:rsidR="00AD5579" w:rsidRDefault="00AD5579" w:rsidP="00AD5579">
            <w:pPr>
              <w:pStyle w:val="NoSpacing"/>
              <w:numPr>
                <w:ilvl w:val="0"/>
                <w:numId w:val="3"/>
              </w:numPr>
              <w:spacing w:line="256" w:lineRule="auto"/>
              <w:rPr>
                <w:sz w:val="20"/>
                <w:szCs w:val="20"/>
              </w:rPr>
            </w:pPr>
            <w:r>
              <w:rPr>
                <w:sz w:val="20"/>
                <w:szCs w:val="20"/>
              </w:rPr>
              <w:t>TEST AV SAMTLIGE RØYKDETEKTORER OG MANUELLE MELDERE PÅ ANLEGGET</w:t>
            </w:r>
          </w:p>
          <w:p w14:paraId="674B77FF" w14:textId="77777777" w:rsidR="00AD5579" w:rsidRDefault="00AD5579" w:rsidP="00AD5579">
            <w:pPr>
              <w:pStyle w:val="NoSpacing"/>
              <w:numPr>
                <w:ilvl w:val="0"/>
                <w:numId w:val="3"/>
              </w:numPr>
              <w:spacing w:line="256" w:lineRule="auto"/>
              <w:rPr>
                <w:sz w:val="20"/>
                <w:szCs w:val="20"/>
              </w:rPr>
            </w:pPr>
            <w:r>
              <w:rPr>
                <w:sz w:val="20"/>
                <w:szCs w:val="20"/>
              </w:rPr>
              <w:t>TESTEN BLE UTFØRT ELEKTRONISK FRA SENTRAL OG INGEN AVVIK FRA GJELDENE GRENSER BLE AVDEKKET</w:t>
            </w:r>
          </w:p>
          <w:p w14:paraId="55475225" w14:textId="77777777" w:rsidR="00AD5579" w:rsidRDefault="00AD5579" w:rsidP="00AD5579">
            <w:pPr>
              <w:pStyle w:val="NoSpacing"/>
              <w:numPr>
                <w:ilvl w:val="0"/>
                <w:numId w:val="3"/>
              </w:numPr>
              <w:spacing w:line="256" w:lineRule="auto"/>
              <w:rPr>
                <w:sz w:val="20"/>
                <w:szCs w:val="20"/>
              </w:rPr>
            </w:pPr>
            <w:r>
              <w:rPr>
                <w:sz w:val="20"/>
                <w:szCs w:val="20"/>
              </w:rPr>
              <w:t>GJENNOMGANG AV ASPIRASJONSDETEKTOR DELTA LASER PLUSS MONTERT I MODULEN.</w:t>
            </w:r>
          </w:p>
          <w:p w14:paraId="2C272D7C" w14:textId="77777777" w:rsidR="00AD5579" w:rsidRDefault="00AD5579" w:rsidP="00AD5579">
            <w:pPr>
              <w:pStyle w:val="NoSpacing"/>
              <w:numPr>
                <w:ilvl w:val="0"/>
                <w:numId w:val="3"/>
              </w:numPr>
              <w:spacing w:line="256" w:lineRule="auto"/>
              <w:rPr>
                <w:sz w:val="20"/>
                <w:szCs w:val="20"/>
              </w:rPr>
            </w:pPr>
            <w:r>
              <w:rPr>
                <w:sz w:val="20"/>
                <w:szCs w:val="20"/>
              </w:rPr>
              <w:t xml:space="preserve">INGEN AVVIK FRA GJELDENE GRENSEVERDIER BLE FUNNET </w:t>
            </w:r>
          </w:p>
          <w:p w14:paraId="7608B1EE" w14:textId="77777777" w:rsidR="00AD5579" w:rsidRDefault="00AD5579" w:rsidP="00AD5579">
            <w:pPr>
              <w:pStyle w:val="NoSpacing"/>
              <w:numPr>
                <w:ilvl w:val="0"/>
                <w:numId w:val="3"/>
              </w:numPr>
              <w:spacing w:line="256" w:lineRule="auto"/>
              <w:rPr>
                <w:sz w:val="20"/>
                <w:szCs w:val="20"/>
              </w:rPr>
            </w:pPr>
            <w:r>
              <w:rPr>
                <w:sz w:val="20"/>
                <w:szCs w:val="20"/>
              </w:rPr>
              <w:t>TEST AV SAMTLIGE FUNGSJONER PÅ SENTRALUTSTYRET, INGEN FEIL BLE AVDEKKET UNDER TESTEN</w:t>
            </w:r>
          </w:p>
          <w:p w14:paraId="5911E337" w14:textId="2C106C5B" w:rsidR="00AD5579" w:rsidRPr="008E6CD9" w:rsidRDefault="00AD5579" w:rsidP="008E6CD9">
            <w:pPr>
              <w:pStyle w:val="NoSpacing"/>
              <w:numPr>
                <w:ilvl w:val="0"/>
                <w:numId w:val="3"/>
              </w:numPr>
              <w:spacing w:line="256" w:lineRule="auto"/>
              <w:rPr>
                <w:sz w:val="20"/>
                <w:szCs w:val="20"/>
              </w:rPr>
            </w:pPr>
            <w:r>
              <w:rPr>
                <w:sz w:val="20"/>
                <w:szCs w:val="20"/>
              </w:rPr>
              <w:t xml:space="preserve">FØLGENDE BLE </w:t>
            </w:r>
            <w:proofErr w:type="gramStart"/>
            <w:r>
              <w:rPr>
                <w:sz w:val="20"/>
                <w:szCs w:val="20"/>
              </w:rPr>
              <w:t>TESTET :</w:t>
            </w:r>
            <w:proofErr w:type="gramEnd"/>
            <w:r>
              <w:rPr>
                <w:sz w:val="20"/>
                <w:szCs w:val="20"/>
              </w:rPr>
              <w:t xml:space="preserve"> SLØYFEBRUDD, BATTERIFEIL, JORDFEIL</w:t>
            </w:r>
          </w:p>
          <w:p w14:paraId="1E468F7F" w14:textId="77777777" w:rsidR="00AD5579" w:rsidRDefault="00AD5579" w:rsidP="00AD5579">
            <w:pPr>
              <w:pStyle w:val="NoSpacing"/>
              <w:spacing w:line="256" w:lineRule="auto"/>
              <w:ind w:left="720"/>
              <w:rPr>
                <w:sz w:val="20"/>
                <w:szCs w:val="20"/>
              </w:rPr>
            </w:pPr>
          </w:p>
          <w:p w14:paraId="13FBBECD" w14:textId="77777777" w:rsidR="00AD5579" w:rsidRDefault="00AD5579" w:rsidP="00AD5579">
            <w:pPr>
              <w:pStyle w:val="NoSpacing"/>
              <w:spacing w:line="256" w:lineRule="auto"/>
              <w:ind w:left="720"/>
              <w:rPr>
                <w:sz w:val="20"/>
                <w:szCs w:val="20"/>
              </w:rPr>
            </w:pPr>
            <w:r>
              <w:rPr>
                <w:sz w:val="20"/>
                <w:szCs w:val="20"/>
              </w:rPr>
              <w:t>SENTRALEN STÅR I NORMAL DRIFT</w:t>
            </w: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4065D7">
              <w:rPr>
                <w:rFonts w:ascii="Arial" w:eastAsia="Times New Roman" w:hAnsi="Arial" w:cs="Arial"/>
                <w:b/>
                <w:sz w:val="20"/>
                <w:szCs w:val="20"/>
                <w:lang w:eastAsia="nb-NO"/>
              </w:rPr>
            </w:r>
            <w:r w:rsidR="004065D7">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4065D7">
              <w:rPr>
                <w:rFonts w:ascii="Arial" w:eastAsia="Times New Roman" w:hAnsi="Arial" w:cs="Arial"/>
                <w:b/>
                <w:sz w:val="20"/>
                <w:szCs w:val="20"/>
                <w:lang w:eastAsia="nb-NO"/>
              </w:rPr>
            </w:r>
            <w:r w:rsidR="004065D7">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14CBDC1"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2020-05-24</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B7FE1" w14:textId="77777777" w:rsidR="004065D7" w:rsidRDefault="004065D7" w:rsidP="00D561C1">
      <w:pPr>
        <w:spacing w:after="0" w:line="240" w:lineRule="auto"/>
      </w:pPr>
      <w:r>
        <w:separator/>
      </w:r>
    </w:p>
  </w:endnote>
  <w:endnote w:type="continuationSeparator" w:id="0">
    <w:p w14:paraId="23571B18" w14:textId="77777777" w:rsidR="004065D7" w:rsidRDefault="004065D7"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proofErr w:type="gramStart"/>
    <w:r w:rsidRPr="00B51D2E">
      <w:rPr>
        <w:rFonts w:ascii="Arial" w:hAnsi="Arial" w:cs="Arial"/>
        <w:sz w:val="12"/>
        <w:szCs w:val="12"/>
      </w:rPr>
      <w:t xml:space="preserve">Doc  </w:t>
    </w:r>
    <w:r w:rsidR="00032035" w:rsidRPr="00B51D2E">
      <w:rPr>
        <w:rFonts w:ascii="Arial" w:hAnsi="Arial" w:cs="Arial"/>
        <w:sz w:val="12"/>
        <w:szCs w:val="12"/>
      </w:rPr>
      <w:t>|</w:t>
    </w:r>
    <w:proofErr w:type="gramEnd"/>
    <w:r w:rsidR="00032035" w:rsidRPr="00B51D2E">
      <w:rPr>
        <w:rFonts w:ascii="Arial" w:hAnsi="Arial" w:cs="Arial"/>
        <w:sz w:val="12"/>
        <w:szCs w:val="12"/>
      </w:rPr>
      <w:t xml:space="preserve">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4065D7"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34B72" w14:textId="77777777" w:rsidR="004065D7" w:rsidRDefault="004065D7" w:rsidP="00D561C1">
      <w:pPr>
        <w:spacing w:after="0" w:line="240" w:lineRule="auto"/>
      </w:pPr>
      <w:r>
        <w:separator/>
      </w:r>
    </w:p>
  </w:footnote>
  <w:footnote w:type="continuationSeparator" w:id="0">
    <w:p w14:paraId="21D3E0B4" w14:textId="77777777" w:rsidR="004065D7" w:rsidRDefault="004065D7"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1F1D"/>
    <w:rsid w:val="000F3ABC"/>
    <w:rsid w:val="00136ED0"/>
    <w:rsid w:val="00155042"/>
    <w:rsid w:val="00161622"/>
    <w:rsid w:val="00166DD2"/>
    <w:rsid w:val="00172011"/>
    <w:rsid w:val="0020228B"/>
    <w:rsid w:val="002452BF"/>
    <w:rsid w:val="00254D0A"/>
    <w:rsid w:val="00255CED"/>
    <w:rsid w:val="00292776"/>
    <w:rsid w:val="002C58DA"/>
    <w:rsid w:val="002D17A0"/>
    <w:rsid w:val="002D76A3"/>
    <w:rsid w:val="002F21F6"/>
    <w:rsid w:val="00345DB4"/>
    <w:rsid w:val="003C3790"/>
    <w:rsid w:val="003D7280"/>
    <w:rsid w:val="004065D7"/>
    <w:rsid w:val="004277E2"/>
    <w:rsid w:val="004E4265"/>
    <w:rsid w:val="00502EE7"/>
    <w:rsid w:val="00505138"/>
    <w:rsid w:val="00553F16"/>
    <w:rsid w:val="00576B39"/>
    <w:rsid w:val="005A284D"/>
    <w:rsid w:val="006461E0"/>
    <w:rsid w:val="00695B07"/>
    <w:rsid w:val="006A27AC"/>
    <w:rsid w:val="006B266D"/>
    <w:rsid w:val="006C5A78"/>
    <w:rsid w:val="006D76B6"/>
    <w:rsid w:val="00764890"/>
    <w:rsid w:val="00767C4C"/>
    <w:rsid w:val="00785464"/>
    <w:rsid w:val="00794142"/>
    <w:rsid w:val="007B1D36"/>
    <w:rsid w:val="007E6F33"/>
    <w:rsid w:val="007F3E0B"/>
    <w:rsid w:val="0081185A"/>
    <w:rsid w:val="00835F9B"/>
    <w:rsid w:val="008C0854"/>
    <w:rsid w:val="008E6CD9"/>
    <w:rsid w:val="0090333B"/>
    <w:rsid w:val="00A25164"/>
    <w:rsid w:val="00AB479C"/>
    <w:rsid w:val="00AD5579"/>
    <w:rsid w:val="00AF6F60"/>
    <w:rsid w:val="00B01910"/>
    <w:rsid w:val="00B072A0"/>
    <w:rsid w:val="00B124BC"/>
    <w:rsid w:val="00B168F6"/>
    <w:rsid w:val="00B24EA8"/>
    <w:rsid w:val="00B51D2E"/>
    <w:rsid w:val="00BF463C"/>
    <w:rsid w:val="00BF75C5"/>
    <w:rsid w:val="00C34DDB"/>
    <w:rsid w:val="00C56080"/>
    <w:rsid w:val="00CA23A1"/>
    <w:rsid w:val="00D214E9"/>
    <w:rsid w:val="00D43BDF"/>
    <w:rsid w:val="00D43DB0"/>
    <w:rsid w:val="00D55D3E"/>
    <w:rsid w:val="00D561C1"/>
    <w:rsid w:val="00D83BD0"/>
    <w:rsid w:val="00D921E6"/>
    <w:rsid w:val="00DC1BEC"/>
    <w:rsid w:val="00DC6265"/>
    <w:rsid w:val="00E0440C"/>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97CEB06-0EEA-44A8-8A31-B47D50E2FD45}">
  <ds:schemaRefs>
    <ds:schemaRef ds:uri="http://schemas.openxmlformats.org/officeDocument/2006/bibliography"/>
  </ds:schemaRefs>
</ds:datastoreItem>
</file>

<file path=customXml/itemProps2.xml><?xml version="1.0" encoding="utf-8"?>
<ds:datastoreItem xmlns:ds="http://schemas.openxmlformats.org/officeDocument/2006/customXml" ds:itemID="{ED359FC1-68E2-46D7-9ADE-47BDF59AF113}"/>
</file>

<file path=customXml/itemProps3.xml><?xml version="1.0" encoding="utf-8"?>
<ds:datastoreItem xmlns:ds="http://schemas.openxmlformats.org/officeDocument/2006/customXml" ds:itemID="{7E3BE607-BA5A-4D52-ABF6-6B4FB3D0C812}"/>
</file>

<file path=customXml/itemProps4.xml><?xml version="1.0" encoding="utf-8"?>
<ds:datastoreItem xmlns:ds="http://schemas.openxmlformats.org/officeDocument/2006/customXml" ds:itemID="{484A9535-A6EB-4080-A326-7E56096F26CD}"/>
</file>

<file path=docProps/app.xml><?xml version="1.0" encoding="utf-8"?>
<Properties xmlns="http://schemas.openxmlformats.org/officeDocument/2006/extended-properties" xmlns:vt="http://schemas.openxmlformats.org/officeDocument/2006/docPropsVTypes">
  <Template>01. Kontrollskjema Brann - SK2017 Honeywell rev4.5</Template>
  <TotalTime>1</TotalTime>
  <Pages>2</Pages>
  <Words>866</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2020-05-24T12:40:00Z</dcterms:created>
  <dcterms:modified xsi:type="dcterms:W3CDTF">2020-05-24T12:40:00Z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0x01010073288040447DBC469BDA40DB011B7DEB</vt:lpwstr>
  </property>
  <property fmtid="{D5CDD505-2E9C-101B-9397-08002B2CF9AE}" pid="3" name="Order">
    <vt:r8>1961500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