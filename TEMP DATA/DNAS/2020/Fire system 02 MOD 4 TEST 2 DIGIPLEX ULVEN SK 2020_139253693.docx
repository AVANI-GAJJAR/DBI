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92097">
              <w:rPr>
                <w:rFonts w:cs="Arial"/>
                <w:b/>
                <w:sz w:val="20"/>
              </w:rPr>
            </w:r>
            <w:r w:rsidR="0029209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0C1692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307F94">
              <w:rPr>
                <w:rFonts w:cs="Arial"/>
                <w:b/>
                <w:sz w:val="20"/>
              </w:rPr>
              <w:t>4</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92097">
              <w:rPr>
                <w:rFonts w:cs="Arial"/>
                <w:b/>
                <w:sz w:val="20"/>
              </w:rPr>
            </w:r>
            <w:r w:rsidR="00292097">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92097">
              <w:rPr>
                <w:rFonts w:eastAsia="Times New Roman" w:cs="Arial"/>
                <w:sz w:val="20"/>
                <w:szCs w:val="20"/>
                <w:lang w:eastAsia="nb-NO"/>
              </w:rPr>
            </w:r>
            <w:r w:rsidR="0029209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92097">
              <w:rPr>
                <w:rFonts w:eastAsia="Times New Roman" w:cs="Arial"/>
                <w:b/>
                <w:sz w:val="20"/>
                <w:szCs w:val="20"/>
                <w:lang w:eastAsia="nb-NO"/>
              </w:rPr>
            </w:r>
            <w:r w:rsidR="0029209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59AA2703" w14:textId="77777777" w:rsidR="00292097" w:rsidRDefault="00292097" w:rsidP="00292097">
            <w:pPr>
              <w:pStyle w:val="NoSpacing"/>
              <w:numPr>
                <w:ilvl w:val="0"/>
                <w:numId w:val="4"/>
              </w:numPr>
              <w:rPr>
                <w:sz w:val="20"/>
                <w:szCs w:val="20"/>
              </w:rPr>
            </w:pPr>
            <w:r>
              <w:rPr>
                <w:sz w:val="20"/>
                <w:szCs w:val="20"/>
              </w:rPr>
              <w:t>TEST AV 1 ALARM</w:t>
            </w:r>
          </w:p>
          <w:p w14:paraId="6FA7966C" w14:textId="77777777" w:rsidR="00292097" w:rsidRDefault="00292097" w:rsidP="00292097">
            <w:pPr>
              <w:pStyle w:val="NoSpacing"/>
              <w:ind w:left="1080"/>
              <w:rPr>
                <w:sz w:val="20"/>
                <w:szCs w:val="20"/>
              </w:rPr>
            </w:pPr>
            <w:r>
              <w:rPr>
                <w:sz w:val="20"/>
                <w:szCs w:val="20"/>
              </w:rPr>
              <w:t xml:space="preserve">ALARMKLOKKER FUNGERTE </w:t>
            </w:r>
          </w:p>
          <w:p w14:paraId="0B42A280" w14:textId="77777777" w:rsidR="00292097" w:rsidRDefault="00292097" w:rsidP="00292097">
            <w:pPr>
              <w:pStyle w:val="NoSpacing"/>
              <w:ind w:left="1080"/>
              <w:rPr>
                <w:sz w:val="20"/>
                <w:szCs w:val="20"/>
              </w:rPr>
            </w:pPr>
            <w:r>
              <w:rPr>
                <w:sz w:val="20"/>
                <w:szCs w:val="20"/>
              </w:rPr>
              <w:t>VENTILASJONSSPJELD LUKKET</w:t>
            </w:r>
          </w:p>
          <w:p w14:paraId="1660C652" w14:textId="77777777" w:rsidR="00292097" w:rsidRDefault="00292097" w:rsidP="00292097">
            <w:pPr>
              <w:pStyle w:val="NoSpacing"/>
              <w:ind w:left="1080"/>
              <w:rPr>
                <w:sz w:val="20"/>
                <w:szCs w:val="20"/>
              </w:rPr>
            </w:pPr>
            <w:r>
              <w:rPr>
                <w:sz w:val="20"/>
                <w:szCs w:val="20"/>
              </w:rPr>
              <w:t>GASSPJELD ÅPNET</w:t>
            </w:r>
          </w:p>
          <w:p w14:paraId="19A4E5A6" w14:textId="77777777" w:rsidR="00292097" w:rsidRDefault="00292097" w:rsidP="00292097">
            <w:pPr>
              <w:pStyle w:val="NoSpacing"/>
              <w:ind w:left="1080"/>
              <w:rPr>
                <w:sz w:val="20"/>
                <w:szCs w:val="20"/>
              </w:rPr>
            </w:pPr>
          </w:p>
          <w:p w14:paraId="660ACB13" w14:textId="77777777" w:rsidR="00292097" w:rsidRDefault="00292097" w:rsidP="00292097">
            <w:pPr>
              <w:pStyle w:val="NoSpacing"/>
              <w:ind w:left="1080"/>
              <w:rPr>
                <w:sz w:val="20"/>
                <w:szCs w:val="20"/>
              </w:rPr>
            </w:pPr>
            <w:r>
              <w:rPr>
                <w:sz w:val="20"/>
                <w:szCs w:val="20"/>
              </w:rPr>
              <w:t>TEST AV 2 ALARM</w:t>
            </w:r>
          </w:p>
          <w:p w14:paraId="471D7377" w14:textId="77777777" w:rsidR="00292097" w:rsidRDefault="00292097" w:rsidP="00292097">
            <w:pPr>
              <w:pStyle w:val="NoSpacing"/>
              <w:ind w:left="1080"/>
              <w:rPr>
                <w:sz w:val="20"/>
                <w:szCs w:val="20"/>
              </w:rPr>
            </w:pPr>
            <w:r>
              <w:rPr>
                <w:sz w:val="20"/>
                <w:szCs w:val="20"/>
              </w:rPr>
              <w:t>SIRENER I MODULEN FUNGERTE</w:t>
            </w:r>
          </w:p>
          <w:p w14:paraId="4FE374B8" w14:textId="77777777" w:rsidR="00292097" w:rsidRDefault="00292097" w:rsidP="00292097">
            <w:pPr>
              <w:pStyle w:val="NoSpacing"/>
              <w:ind w:left="1080"/>
              <w:rPr>
                <w:sz w:val="20"/>
                <w:szCs w:val="20"/>
              </w:rPr>
            </w:pPr>
            <w:r>
              <w:rPr>
                <w:sz w:val="20"/>
                <w:szCs w:val="20"/>
              </w:rPr>
              <w:t>SIGNAL TIL GASSUTLØSNING FUNGERTE</w:t>
            </w:r>
          </w:p>
          <w:p w14:paraId="6401A489" w14:textId="77777777" w:rsidR="00292097" w:rsidRDefault="00292097" w:rsidP="00292097">
            <w:pPr>
              <w:pStyle w:val="NoSpacing"/>
              <w:ind w:left="1080"/>
              <w:rPr>
                <w:sz w:val="20"/>
                <w:szCs w:val="20"/>
              </w:rPr>
            </w:pPr>
            <w:r>
              <w:rPr>
                <w:sz w:val="20"/>
                <w:szCs w:val="20"/>
              </w:rPr>
              <w:t>GASSPJELD LUKKET ETTER 50 SEK</w:t>
            </w:r>
          </w:p>
          <w:p w14:paraId="2E1218FA" w14:textId="77777777" w:rsidR="00292097" w:rsidRDefault="00292097" w:rsidP="00292097">
            <w:pPr>
              <w:pStyle w:val="NoSpacing"/>
              <w:ind w:left="1080"/>
              <w:rPr>
                <w:sz w:val="20"/>
                <w:szCs w:val="20"/>
              </w:rPr>
            </w:pPr>
          </w:p>
          <w:p w14:paraId="0754F64E" w14:textId="77777777" w:rsidR="00292097" w:rsidRDefault="00292097" w:rsidP="00292097">
            <w:pPr>
              <w:pStyle w:val="NoSpacing"/>
              <w:ind w:left="720"/>
              <w:rPr>
                <w:sz w:val="20"/>
                <w:szCs w:val="20"/>
              </w:rPr>
            </w:pPr>
          </w:p>
          <w:p w14:paraId="6179CCC0" w14:textId="77777777" w:rsidR="00292097" w:rsidRDefault="00292097" w:rsidP="00292097">
            <w:pPr>
              <w:pStyle w:val="NoSpacing"/>
              <w:ind w:left="720"/>
              <w:rPr>
                <w:sz w:val="20"/>
                <w:szCs w:val="20"/>
              </w:rPr>
            </w:pPr>
            <w:r>
              <w:rPr>
                <w:sz w:val="20"/>
                <w:szCs w:val="20"/>
              </w:rPr>
              <w:t>SENTRALEN STÅR I NORMAL DRIFT</w:t>
            </w:r>
          </w:p>
          <w:p w14:paraId="18B0C75B" w14:textId="77777777" w:rsidR="00292097" w:rsidRDefault="00292097" w:rsidP="00292097">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92097">
              <w:rPr>
                <w:rFonts w:ascii="Arial" w:eastAsia="Times New Roman" w:hAnsi="Arial" w:cs="Arial"/>
                <w:b/>
                <w:sz w:val="20"/>
                <w:szCs w:val="20"/>
                <w:lang w:eastAsia="nb-NO"/>
              </w:rPr>
            </w:r>
            <w:r w:rsidR="0029209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92097">
              <w:rPr>
                <w:rFonts w:ascii="Arial" w:eastAsia="Times New Roman" w:hAnsi="Arial" w:cs="Arial"/>
                <w:b/>
                <w:sz w:val="20"/>
                <w:szCs w:val="20"/>
                <w:lang w:eastAsia="nb-NO"/>
              </w:rPr>
            </w:r>
            <w:r w:rsidR="0029209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D767C3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292097">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D903" w14:textId="77777777" w:rsidR="00CE70AF" w:rsidRDefault="00CE70AF" w:rsidP="00D561C1">
      <w:pPr>
        <w:spacing w:after="0" w:line="240" w:lineRule="auto"/>
      </w:pPr>
      <w:r>
        <w:separator/>
      </w:r>
    </w:p>
  </w:endnote>
  <w:endnote w:type="continuationSeparator" w:id="0">
    <w:p w14:paraId="1B30DDCB" w14:textId="77777777" w:rsidR="00CE70AF" w:rsidRDefault="00CE70AF"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9209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CA7" w14:textId="77777777" w:rsidR="00292097" w:rsidRDefault="00292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DBC4" w14:textId="77777777" w:rsidR="00CE70AF" w:rsidRDefault="00CE70AF" w:rsidP="00D561C1">
      <w:pPr>
        <w:spacing w:after="0" w:line="240" w:lineRule="auto"/>
      </w:pPr>
      <w:r>
        <w:separator/>
      </w:r>
    </w:p>
  </w:footnote>
  <w:footnote w:type="continuationSeparator" w:id="0">
    <w:p w14:paraId="06990D0D" w14:textId="77777777" w:rsidR="00CE70AF" w:rsidRDefault="00CE70AF"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1AF0" w14:textId="77777777" w:rsidR="00292097" w:rsidRDefault="00292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C1A52" w14:textId="77777777" w:rsidR="00292097" w:rsidRDefault="00292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097"/>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CE70AF"/>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190680960">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CDC4E4-3E90-4DC1-B5B3-10BE9306032F}">
  <ds:schemaRefs>
    <ds:schemaRef ds:uri="http://schemas.openxmlformats.org/officeDocument/2006/bibliography"/>
  </ds:schemaRefs>
</ds:datastoreItem>
</file>

<file path=customXml/itemProps2.xml><?xml version="1.0" encoding="utf-8"?>
<ds:datastoreItem xmlns:ds="http://schemas.openxmlformats.org/officeDocument/2006/customXml" ds:itemID="{90289DE7-8E3B-4A32-A14C-6985133A8EEF}"/>
</file>

<file path=customXml/itemProps3.xml><?xml version="1.0" encoding="utf-8"?>
<ds:datastoreItem xmlns:ds="http://schemas.openxmlformats.org/officeDocument/2006/customXml" ds:itemID="{EE69DE88-3DB3-46B1-90C3-2A93C23534A8}"/>
</file>

<file path=customXml/itemProps4.xml><?xml version="1.0" encoding="utf-8"?>
<ds:datastoreItem xmlns:ds="http://schemas.openxmlformats.org/officeDocument/2006/customXml" ds:itemID="{2004DB09-5BF9-43A0-A7F8-2F49AE2360AC}"/>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2020-11-25T08:12:00Z</dcterms:created>
  <dcterms:modified xsi:type="dcterms:W3CDTF">2020-11-25T08:12:00Z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2020-11-25T08:12:29Z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9d1b9990-6d30-4a0a-b52d-d6beb0183797</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2567200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