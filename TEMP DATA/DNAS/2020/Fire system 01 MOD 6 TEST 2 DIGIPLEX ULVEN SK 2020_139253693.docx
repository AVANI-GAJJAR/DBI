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B96E39">
              <w:rPr>
                <w:rFonts w:cs="Arial"/>
                <w:b/>
                <w:sz w:val="20"/>
              </w:rPr>
            </w:r>
            <w:r w:rsidR="00B96E39">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B261DA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821F49">
              <w:rPr>
                <w:rFonts w:cs="Arial"/>
                <w:b/>
                <w:sz w:val="20"/>
              </w:rPr>
              <w:t>6</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B96E39">
              <w:rPr>
                <w:rFonts w:cs="Arial"/>
                <w:b/>
                <w:sz w:val="20"/>
              </w:rPr>
            </w:r>
            <w:r w:rsidR="00B96E39">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96E39">
              <w:rPr>
                <w:rFonts w:eastAsia="Times New Roman" w:cs="Arial"/>
                <w:sz w:val="20"/>
                <w:szCs w:val="20"/>
                <w:lang w:eastAsia="nb-NO"/>
              </w:rPr>
            </w:r>
            <w:r w:rsidR="00B96E3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96E39">
              <w:rPr>
                <w:rFonts w:eastAsia="Times New Roman" w:cs="Arial"/>
                <w:b/>
                <w:sz w:val="20"/>
                <w:szCs w:val="20"/>
                <w:lang w:eastAsia="nb-NO"/>
              </w:rPr>
            </w:r>
            <w:r w:rsidR="00B96E3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0669A7E" w14:textId="77777777" w:rsidR="00B13A5A" w:rsidRDefault="00B13A5A" w:rsidP="00B13A5A">
            <w:pPr>
              <w:pStyle w:val="NoSpacing"/>
              <w:numPr>
                <w:ilvl w:val="0"/>
                <w:numId w:val="4"/>
              </w:numPr>
              <w:rPr>
                <w:sz w:val="20"/>
                <w:szCs w:val="20"/>
              </w:rPr>
            </w:pPr>
            <w:r>
              <w:rPr>
                <w:sz w:val="20"/>
                <w:szCs w:val="20"/>
              </w:rPr>
              <w:t>TEST AV 1 ALARM</w:t>
            </w:r>
          </w:p>
          <w:p w14:paraId="6B41AE5C" w14:textId="77777777" w:rsidR="00B13A5A" w:rsidRDefault="00B13A5A" w:rsidP="00B13A5A">
            <w:pPr>
              <w:pStyle w:val="NoSpacing"/>
              <w:ind w:left="1080"/>
              <w:rPr>
                <w:sz w:val="20"/>
                <w:szCs w:val="20"/>
              </w:rPr>
            </w:pPr>
            <w:r>
              <w:rPr>
                <w:sz w:val="20"/>
                <w:szCs w:val="20"/>
              </w:rPr>
              <w:t xml:space="preserve">ALARMKLOKKER FUNGERTE </w:t>
            </w:r>
          </w:p>
          <w:p w14:paraId="51CAF06A" w14:textId="77777777" w:rsidR="00B13A5A" w:rsidRDefault="00B13A5A" w:rsidP="00B13A5A">
            <w:pPr>
              <w:pStyle w:val="NoSpacing"/>
              <w:ind w:left="1080"/>
              <w:rPr>
                <w:sz w:val="20"/>
                <w:szCs w:val="20"/>
              </w:rPr>
            </w:pPr>
            <w:r>
              <w:rPr>
                <w:sz w:val="20"/>
                <w:szCs w:val="20"/>
              </w:rPr>
              <w:t>VENTILASJONSSPJELD LUKKET</w:t>
            </w:r>
          </w:p>
          <w:p w14:paraId="7175E90C" w14:textId="7F0745FC" w:rsidR="00B13A5A" w:rsidRDefault="00B13A5A" w:rsidP="00B13A5A">
            <w:pPr>
              <w:pStyle w:val="NoSpacing"/>
              <w:ind w:left="1080"/>
              <w:rPr>
                <w:sz w:val="20"/>
                <w:szCs w:val="20"/>
              </w:rPr>
            </w:pPr>
            <w:r>
              <w:rPr>
                <w:sz w:val="20"/>
                <w:szCs w:val="20"/>
              </w:rPr>
              <w:t>GASS</w:t>
            </w:r>
            <w:r w:rsidR="00D66540">
              <w:rPr>
                <w:sz w:val="20"/>
                <w:szCs w:val="20"/>
              </w:rPr>
              <w:t>SPJELD ÅPNET</w:t>
            </w:r>
          </w:p>
          <w:p w14:paraId="537A69B2" w14:textId="77777777" w:rsidR="00B13A5A" w:rsidRDefault="00B13A5A" w:rsidP="00B13A5A">
            <w:pPr>
              <w:pStyle w:val="NoSpacing"/>
              <w:ind w:left="1080"/>
              <w:rPr>
                <w:sz w:val="20"/>
                <w:szCs w:val="20"/>
              </w:rPr>
            </w:pPr>
          </w:p>
          <w:p w14:paraId="1A35A0B7" w14:textId="77777777" w:rsidR="00B13A5A" w:rsidRDefault="00B13A5A" w:rsidP="00B13A5A">
            <w:pPr>
              <w:pStyle w:val="NoSpacing"/>
              <w:ind w:left="1080"/>
              <w:rPr>
                <w:sz w:val="20"/>
                <w:szCs w:val="20"/>
              </w:rPr>
            </w:pPr>
            <w:r>
              <w:rPr>
                <w:sz w:val="20"/>
                <w:szCs w:val="20"/>
              </w:rPr>
              <w:t>TEST AV 2 ALARM</w:t>
            </w:r>
          </w:p>
          <w:p w14:paraId="16635829" w14:textId="77777777" w:rsidR="00B13A5A" w:rsidRDefault="00B13A5A" w:rsidP="00B13A5A">
            <w:pPr>
              <w:pStyle w:val="NoSpacing"/>
              <w:ind w:left="1080"/>
              <w:rPr>
                <w:sz w:val="20"/>
                <w:szCs w:val="20"/>
              </w:rPr>
            </w:pPr>
            <w:r>
              <w:rPr>
                <w:sz w:val="20"/>
                <w:szCs w:val="20"/>
              </w:rPr>
              <w:t>SIRENER I MODULEN FUNGERTE</w:t>
            </w:r>
          </w:p>
          <w:p w14:paraId="7C39E1E6" w14:textId="77777777" w:rsidR="00B13A5A" w:rsidRDefault="00B13A5A" w:rsidP="00B13A5A">
            <w:pPr>
              <w:pStyle w:val="NoSpacing"/>
              <w:ind w:left="1080"/>
              <w:rPr>
                <w:sz w:val="20"/>
                <w:szCs w:val="20"/>
              </w:rPr>
            </w:pPr>
            <w:r>
              <w:rPr>
                <w:sz w:val="20"/>
                <w:szCs w:val="20"/>
              </w:rPr>
              <w:t>SIGNAL TIL GASSUTLØSNING FUNGERTE</w:t>
            </w:r>
          </w:p>
          <w:p w14:paraId="539C3FEC" w14:textId="5514DDF7" w:rsidR="00B13A5A" w:rsidRDefault="00B13A5A" w:rsidP="00B13A5A">
            <w:pPr>
              <w:pStyle w:val="NoSpacing"/>
              <w:ind w:left="1080"/>
              <w:rPr>
                <w:sz w:val="20"/>
                <w:szCs w:val="20"/>
              </w:rPr>
            </w:pPr>
            <w:r>
              <w:rPr>
                <w:sz w:val="20"/>
                <w:szCs w:val="20"/>
              </w:rPr>
              <w:t>GASSPJELD LUKKET ETTER 50 SEK</w:t>
            </w:r>
          </w:p>
          <w:p w14:paraId="1C942BAB" w14:textId="7B5BF7EA" w:rsidR="00D66540" w:rsidRDefault="00D66540" w:rsidP="00B13A5A">
            <w:pPr>
              <w:pStyle w:val="NoSpacing"/>
              <w:ind w:left="1080"/>
              <w:rPr>
                <w:sz w:val="20"/>
                <w:szCs w:val="20"/>
              </w:rPr>
            </w:pPr>
          </w:p>
          <w:p w14:paraId="1242C013" w14:textId="513EA568" w:rsidR="00D66540" w:rsidRDefault="00D66540" w:rsidP="00B13A5A">
            <w:pPr>
              <w:pStyle w:val="NoSpacing"/>
              <w:ind w:left="1080"/>
              <w:rPr>
                <w:sz w:val="20"/>
                <w:szCs w:val="20"/>
              </w:rPr>
            </w:pPr>
            <w:r>
              <w:rPr>
                <w:sz w:val="20"/>
                <w:szCs w:val="20"/>
              </w:rPr>
              <w:t>ET AV GASSPJELDENE ÅPNET IKKE</w:t>
            </w:r>
            <w:bookmarkStart w:id="14" w:name="_GoBack"/>
            <w:bookmarkEnd w:id="14"/>
          </w:p>
          <w:p w14:paraId="2C4D14E1" w14:textId="77777777" w:rsidR="00B13A5A" w:rsidRDefault="00B13A5A" w:rsidP="00B13A5A">
            <w:pPr>
              <w:pStyle w:val="NoSpacing"/>
              <w:ind w:left="1080"/>
              <w:rPr>
                <w:sz w:val="20"/>
                <w:szCs w:val="20"/>
              </w:rPr>
            </w:pPr>
          </w:p>
          <w:p w14:paraId="2426D4E8" w14:textId="77777777" w:rsidR="00B13A5A" w:rsidRDefault="00B13A5A" w:rsidP="00B13A5A">
            <w:pPr>
              <w:pStyle w:val="NoSpacing"/>
              <w:ind w:left="720"/>
              <w:rPr>
                <w:sz w:val="20"/>
                <w:szCs w:val="20"/>
              </w:rPr>
            </w:pPr>
          </w:p>
          <w:p w14:paraId="00C2819B" w14:textId="77777777" w:rsidR="00B13A5A" w:rsidRDefault="00B13A5A" w:rsidP="00B13A5A">
            <w:pPr>
              <w:pStyle w:val="NoSpacing"/>
              <w:ind w:left="720"/>
              <w:rPr>
                <w:sz w:val="20"/>
                <w:szCs w:val="20"/>
              </w:rPr>
            </w:pPr>
            <w:r>
              <w:rPr>
                <w:sz w:val="20"/>
                <w:szCs w:val="20"/>
              </w:rPr>
              <w:lastRenderedPageBreak/>
              <w:t>SENTRALEN STÅR I NORMAL DRIFT</w:t>
            </w:r>
          </w:p>
          <w:p w14:paraId="40F2C910" w14:textId="77777777" w:rsidR="00B13A5A" w:rsidRDefault="00B13A5A" w:rsidP="00B13A5A">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96E39">
              <w:rPr>
                <w:rFonts w:ascii="Arial" w:eastAsia="Times New Roman" w:hAnsi="Arial" w:cs="Arial"/>
                <w:b/>
                <w:sz w:val="20"/>
                <w:szCs w:val="20"/>
                <w:lang w:eastAsia="nb-NO"/>
              </w:rPr>
            </w:r>
            <w:r w:rsidR="00B96E3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96E39">
              <w:rPr>
                <w:rFonts w:ascii="Arial" w:eastAsia="Times New Roman" w:hAnsi="Arial" w:cs="Arial"/>
                <w:b/>
                <w:sz w:val="20"/>
                <w:szCs w:val="20"/>
                <w:lang w:eastAsia="nb-NO"/>
              </w:rPr>
            </w:r>
            <w:r w:rsidR="00B96E3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437F5EF9"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B13A5A">
              <w:rPr>
                <w:rFonts w:eastAsia="Times New Roman" w:cs="Arial"/>
                <w:sz w:val="20"/>
                <w:szCs w:val="20"/>
                <w:lang w:eastAsia="nb-NO"/>
              </w:rPr>
              <w:t>11-23</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AEC26" w14:textId="77777777" w:rsidR="00B96E39" w:rsidRDefault="00B96E39" w:rsidP="00D561C1">
      <w:pPr>
        <w:spacing w:after="0" w:line="240" w:lineRule="auto"/>
      </w:pPr>
      <w:r>
        <w:separator/>
      </w:r>
    </w:p>
  </w:endnote>
  <w:endnote w:type="continuationSeparator" w:id="0">
    <w:p w14:paraId="0A842E58" w14:textId="77777777" w:rsidR="00B96E39" w:rsidRDefault="00B96E39"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B96E39"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754A" w14:textId="77777777" w:rsidR="00B13A5A" w:rsidRDefault="00B13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A3E53" w14:textId="77777777" w:rsidR="00B96E39" w:rsidRDefault="00B96E39" w:rsidP="00D561C1">
      <w:pPr>
        <w:spacing w:after="0" w:line="240" w:lineRule="auto"/>
      </w:pPr>
      <w:r>
        <w:separator/>
      </w:r>
    </w:p>
  </w:footnote>
  <w:footnote w:type="continuationSeparator" w:id="0">
    <w:p w14:paraId="21EE9EC7" w14:textId="77777777" w:rsidR="00B96E39" w:rsidRDefault="00B96E39"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B18BD" w14:textId="77777777" w:rsidR="00B13A5A" w:rsidRDefault="00B13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F90C0" w14:textId="77777777" w:rsidR="00B13A5A" w:rsidRDefault="00B13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3A5A"/>
    <w:rsid w:val="00B168F6"/>
    <w:rsid w:val="00B24EA8"/>
    <w:rsid w:val="00B51D2E"/>
    <w:rsid w:val="00B96E39"/>
    <w:rsid w:val="00BB65FA"/>
    <w:rsid w:val="00BF463C"/>
    <w:rsid w:val="00BF75C5"/>
    <w:rsid w:val="00C34DDB"/>
    <w:rsid w:val="00C56080"/>
    <w:rsid w:val="00CA23A1"/>
    <w:rsid w:val="00D214E9"/>
    <w:rsid w:val="00D43BDF"/>
    <w:rsid w:val="00D43DB0"/>
    <w:rsid w:val="00D55D3E"/>
    <w:rsid w:val="00D561C1"/>
    <w:rsid w:val="00D66540"/>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87545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7B12DA-D561-46C2-88B3-FE7CDBAF7460}">
  <ds:schemaRefs>
    <ds:schemaRef ds:uri="http://schemas.openxmlformats.org/officeDocument/2006/bibliography"/>
  </ds:schemaRefs>
</ds:datastoreItem>
</file>

<file path=customXml/itemProps2.xml><?xml version="1.0" encoding="utf-8"?>
<ds:datastoreItem xmlns:ds="http://schemas.openxmlformats.org/officeDocument/2006/customXml" ds:itemID="{82E82E1E-7675-463F-B9D8-805B6ABD5F45}"/>
</file>

<file path=customXml/itemProps3.xml><?xml version="1.0" encoding="utf-8"?>
<ds:datastoreItem xmlns:ds="http://schemas.openxmlformats.org/officeDocument/2006/customXml" ds:itemID="{5967108F-A799-4F2D-91FF-6727873832A9}"/>
</file>

<file path=customXml/itemProps4.xml><?xml version="1.0" encoding="utf-8"?>
<ds:datastoreItem xmlns:ds="http://schemas.openxmlformats.org/officeDocument/2006/customXml" ds:itemID="{C4043E88-2C6E-4FFA-9C56-E44D1B96D9B2}"/>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834</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3</cp:revision>
  <cp:lastPrinted>2018-01-11T14:09:00Z</cp:lastPrinted>
  <dcterms:created xsi:type="dcterms:W3CDTF">2020-11-25T08:02:00Z</dcterms:created>
  <dcterms:modified xsi:type="dcterms:W3CDTF">2020-11-25T08:36:00Z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2020-11-25T08:36:20Z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8797ff57-6ff0-4702-ae05-b01d80bba21d</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2566500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