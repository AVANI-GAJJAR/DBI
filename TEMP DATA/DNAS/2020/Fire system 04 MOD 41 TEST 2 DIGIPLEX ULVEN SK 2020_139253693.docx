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04A95">
              <w:rPr>
                <w:rFonts w:cs="Arial"/>
                <w:b/>
                <w:sz w:val="20"/>
              </w:rPr>
            </w:r>
            <w:r w:rsidR="00704A95">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A597C8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w:t>
            </w:r>
            <w:r w:rsidR="00202FDE">
              <w:rPr>
                <w:rFonts w:cs="Arial"/>
                <w:b/>
                <w:sz w:val="20"/>
              </w:rPr>
              <w:t>4</w:t>
            </w:r>
            <w:r w:rsidR="00835F9B">
              <w:rPr>
                <w:rFonts w:cs="Arial"/>
                <w:b/>
                <w:sz w:val="20"/>
              </w:rPr>
              <w:t xml:space="preserve"> MOD</w:t>
            </w:r>
            <w:r w:rsidR="00202FDE">
              <w:rPr>
                <w:rFonts w:cs="Arial"/>
                <w:b/>
                <w:sz w:val="20"/>
              </w:rPr>
              <w:t xml:space="preserve"> 4.1</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04A95">
              <w:rPr>
                <w:rFonts w:cs="Arial"/>
                <w:b/>
                <w:sz w:val="20"/>
              </w:rPr>
            </w:r>
            <w:r w:rsidR="00704A95">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A95">
              <w:rPr>
                <w:rFonts w:eastAsia="Times New Roman" w:cs="Arial"/>
                <w:sz w:val="20"/>
                <w:szCs w:val="20"/>
                <w:lang w:eastAsia="nb-NO"/>
              </w:rPr>
            </w:r>
            <w:r w:rsidR="00704A95">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A95">
              <w:rPr>
                <w:rFonts w:eastAsia="Times New Roman" w:cs="Arial"/>
                <w:b/>
                <w:sz w:val="20"/>
                <w:szCs w:val="20"/>
                <w:lang w:eastAsia="nb-NO"/>
              </w:rPr>
            </w:r>
            <w:r w:rsidR="00704A95">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2BB9C8DF" w14:textId="77777777" w:rsidR="00704A95" w:rsidRDefault="00704A95" w:rsidP="00704A95">
            <w:pPr>
              <w:pStyle w:val="NoSpacing"/>
              <w:numPr>
                <w:ilvl w:val="0"/>
                <w:numId w:val="4"/>
              </w:numPr>
              <w:rPr>
                <w:sz w:val="20"/>
                <w:szCs w:val="20"/>
              </w:rPr>
            </w:pPr>
            <w:r>
              <w:rPr>
                <w:sz w:val="20"/>
                <w:szCs w:val="20"/>
              </w:rPr>
              <w:t>TEST AV 1 ALARM</w:t>
            </w:r>
          </w:p>
          <w:p w14:paraId="115BE3B6" w14:textId="77777777" w:rsidR="00704A95" w:rsidRDefault="00704A95" w:rsidP="00704A95">
            <w:pPr>
              <w:pStyle w:val="NoSpacing"/>
              <w:ind w:left="1080"/>
              <w:rPr>
                <w:sz w:val="20"/>
                <w:szCs w:val="20"/>
              </w:rPr>
            </w:pPr>
            <w:r>
              <w:rPr>
                <w:sz w:val="20"/>
                <w:szCs w:val="20"/>
              </w:rPr>
              <w:t xml:space="preserve">ALARMKLOKKER FUNGERTE </w:t>
            </w:r>
          </w:p>
          <w:p w14:paraId="0D3B88A6" w14:textId="77777777" w:rsidR="00704A95" w:rsidRDefault="00704A95" w:rsidP="00704A95">
            <w:pPr>
              <w:pStyle w:val="NoSpacing"/>
              <w:ind w:left="1080"/>
              <w:rPr>
                <w:sz w:val="20"/>
                <w:szCs w:val="20"/>
              </w:rPr>
            </w:pPr>
            <w:r>
              <w:rPr>
                <w:sz w:val="20"/>
                <w:szCs w:val="20"/>
              </w:rPr>
              <w:t>VENTILASJONSSPJELD LUKKET</w:t>
            </w:r>
          </w:p>
          <w:p w14:paraId="3FF5FF61" w14:textId="77777777" w:rsidR="00704A95" w:rsidRDefault="00704A95" w:rsidP="00704A95">
            <w:pPr>
              <w:pStyle w:val="NoSpacing"/>
              <w:ind w:left="1080"/>
              <w:rPr>
                <w:sz w:val="20"/>
                <w:szCs w:val="20"/>
              </w:rPr>
            </w:pPr>
            <w:r>
              <w:rPr>
                <w:sz w:val="20"/>
                <w:szCs w:val="20"/>
              </w:rPr>
              <w:t>GASSPJELD ÅPNET</w:t>
            </w:r>
          </w:p>
          <w:p w14:paraId="5B52F31E" w14:textId="77777777" w:rsidR="00704A95" w:rsidRDefault="00704A95" w:rsidP="00704A95">
            <w:pPr>
              <w:pStyle w:val="NoSpacing"/>
              <w:ind w:left="1080"/>
              <w:rPr>
                <w:sz w:val="20"/>
                <w:szCs w:val="20"/>
              </w:rPr>
            </w:pPr>
          </w:p>
          <w:p w14:paraId="1845BFA9" w14:textId="77777777" w:rsidR="00704A95" w:rsidRDefault="00704A95" w:rsidP="00704A95">
            <w:pPr>
              <w:pStyle w:val="NoSpacing"/>
              <w:ind w:left="1080"/>
              <w:rPr>
                <w:sz w:val="20"/>
                <w:szCs w:val="20"/>
              </w:rPr>
            </w:pPr>
            <w:r>
              <w:rPr>
                <w:sz w:val="20"/>
                <w:szCs w:val="20"/>
              </w:rPr>
              <w:t>TEST AV 2 ALARM</w:t>
            </w:r>
          </w:p>
          <w:p w14:paraId="46D6703D" w14:textId="77777777" w:rsidR="00704A95" w:rsidRDefault="00704A95" w:rsidP="00704A95">
            <w:pPr>
              <w:pStyle w:val="NoSpacing"/>
              <w:ind w:left="1080"/>
              <w:rPr>
                <w:sz w:val="20"/>
                <w:szCs w:val="20"/>
              </w:rPr>
            </w:pPr>
            <w:r>
              <w:rPr>
                <w:sz w:val="20"/>
                <w:szCs w:val="20"/>
              </w:rPr>
              <w:t>SIRENER I MODULEN FUNGERTE</w:t>
            </w:r>
          </w:p>
          <w:p w14:paraId="2B9CB6B1" w14:textId="77777777" w:rsidR="00704A95" w:rsidRDefault="00704A95" w:rsidP="00704A95">
            <w:pPr>
              <w:pStyle w:val="NoSpacing"/>
              <w:ind w:left="1080"/>
              <w:rPr>
                <w:sz w:val="20"/>
                <w:szCs w:val="20"/>
              </w:rPr>
            </w:pPr>
            <w:r>
              <w:rPr>
                <w:sz w:val="20"/>
                <w:szCs w:val="20"/>
              </w:rPr>
              <w:t>SIGNAL TIL GASSUTLØSNING FUNGERTE</w:t>
            </w:r>
          </w:p>
          <w:p w14:paraId="361978AC" w14:textId="77777777" w:rsidR="00704A95" w:rsidRDefault="00704A95" w:rsidP="00704A95">
            <w:pPr>
              <w:pStyle w:val="NoSpacing"/>
              <w:ind w:left="1080"/>
              <w:rPr>
                <w:sz w:val="20"/>
                <w:szCs w:val="20"/>
              </w:rPr>
            </w:pPr>
            <w:r>
              <w:rPr>
                <w:sz w:val="20"/>
                <w:szCs w:val="20"/>
              </w:rPr>
              <w:t>GASSPJELD LUKKET ETTER 50 SEK</w:t>
            </w:r>
          </w:p>
          <w:p w14:paraId="0A372632" w14:textId="77777777" w:rsidR="00704A95" w:rsidRDefault="00704A95" w:rsidP="00704A95">
            <w:pPr>
              <w:pStyle w:val="NoSpacing"/>
              <w:ind w:left="1080"/>
              <w:rPr>
                <w:sz w:val="20"/>
                <w:szCs w:val="20"/>
              </w:rPr>
            </w:pPr>
          </w:p>
          <w:p w14:paraId="00C0F920" w14:textId="77777777" w:rsidR="00704A95" w:rsidRDefault="00704A95" w:rsidP="00704A95">
            <w:pPr>
              <w:pStyle w:val="NoSpacing"/>
              <w:ind w:left="720"/>
              <w:rPr>
                <w:sz w:val="20"/>
                <w:szCs w:val="20"/>
              </w:rPr>
            </w:pPr>
          </w:p>
          <w:p w14:paraId="0621F381" w14:textId="77777777" w:rsidR="00704A95" w:rsidRDefault="00704A95" w:rsidP="00704A95">
            <w:pPr>
              <w:pStyle w:val="NoSpacing"/>
              <w:ind w:left="720"/>
              <w:rPr>
                <w:sz w:val="20"/>
                <w:szCs w:val="20"/>
              </w:rPr>
            </w:pPr>
            <w:r>
              <w:rPr>
                <w:sz w:val="20"/>
                <w:szCs w:val="20"/>
              </w:rPr>
              <w:t>SENTRALEN STÅR I NORMAL DRIFT</w:t>
            </w:r>
          </w:p>
          <w:p w14:paraId="5F875C27" w14:textId="77777777" w:rsidR="00704A95" w:rsidRDefault="00704A95" w:rsidP="00704A95">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4A95">
              <w:rPr>
                <w:rFonts w:ascii="Arial" w:eastAsia="Times New Roman" w:hAnsi="Arial" w:cs="Arial"/>
                <w:b/>
                <w:sz w:val="20"/>
                <w:szCs w:val="20"/>
                <w:lang w:eastAsia="nb-NO"/>
              </w:rPr>
            </w:r>
            <w:r w:rsidR="00704A95">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4A95">
              <w:rPr>
                <w:rFonts w:ascii="Arial" w:eastAsia="Times New Roman" w:hAnsi="Arial" w:cs="Arial"/>
                <w:b/>
                <w:sz w:val="20"/>
                <w:szCs w:val="20"/>
                <w:lang w:eastAsia="nb-NO"/>
              </w:rPr>
            </w:r>
            <w:r w:rsidR="00704A95">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6F6ABDD3"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704A95">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8D15" w14:textId="77777777" w:rsidR="00182387" w:rsidRDefault="00182387" w:rsidP="00D561C1">
      <w:pPr>
        <w:spacing w:after="0" w:line="240" w:lineRule="auto"/>
      </w:pPr>
      <w:r>
        <w:separator/>
      </w:r>
    </w:p>
  </w:endnote>
  <w:endnote w:type="continuationSeparator" w:id="0">
    <w:p w14:paraId="79362772" w14:textId="77777777" w:rsidR="00182387" w:rsidRDefault="0018238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04A95"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8B162" w14:textId="77777777" w:rsidR="00704A95" w:rsidRDefault="00704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2BE65" w14:textId="77777777" w:rsidR="00182387" w:rsidRDefault="00182387" w:rsidP="00D561C1">
      <w:pPr>
        <w:spacing w:after="0" w:line="240" w:lineRule="auto"/>
      </w:pPr>
      <w:r>
        <w:separator/>
      </w:r>
    </w:p>
  </w:footnote>
  <w:footnote w:type="continuationSeparator" w:id="0">
    <w:p w14:paraId="2F8FBE69" w14:textId="77777777" w:rsidR="00182387" w:rsidRDefault="0018238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193D" w14:textId="77777777" w:rsidR="00704A95" w:rsidRDefault="00704A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90153" w14:textId="77777777" w:rsidR="00704A95" w:rsidRDefault="00704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82387"/>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704A95"/>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588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21FDE1-7B14-4106-A5D1-1F14E3D8E796}">
  <ds:schemaRefs>
    <ds:schemaRef ds:uri="http://schemas.openxmlformats.org/officeDocument/2006/bibliography"/>
  </ds:schemaRefs>
</ds:datastoreItem>
</file>

<file path=customXml/itemProps2.xml><?xml version="1.0" encoding="utf-8"?>
<ds:datastoreItem xmlns:ds="http://schemas.openxmlformats.org/officeDocument/2006/customXml" ds:itemID="{238BC316-2B13-450F-8318-6550E40707F8}"/>
</file>

<file path=customXml/itemProps3.xml><?xml version="1.0" encoding="utf-8"?>
<ds:datastoreItem xmlns:ds="http://schemas.openxmlformats.org/officeDocument/2006/customXml" ds:itemID="{89003D74-5FC1-4613-8D6E-AEEBEDB65250}"/>
</file>

<file path=customXml/itemProps4.xml><?xml version="1.0" encoding="utf-8"?>
<ds:datastoreItem xmlns:ds="http://schemas.openxmlformats.org/officeDocument/2006/customXml" ds:itemID="{BEDE3E5F-5F1D-46AC-B8C4-CBAD6BF59B6B}"/>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829</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2020-11-25T08:20:00Z</dcterms:created>
  <dcterms:modified xsi:type="dcterms:W3CDTF">2020-11-25T08:20:00Z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2020-11-25T08:20:43Z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cf5d141c-4ae4-42d3-b7ba-c07903a7b1c2</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2567900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