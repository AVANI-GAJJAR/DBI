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8C665E">
              <w:rPr>
                <w:rFonts w:cs="Arial"/>
                <w:b/>
                <w:sz w:val="20"/>
              </w:rPr>
            </w:r>
            <w:r w:rsidR="008C665E">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D938425"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AE33EB">
              <w:rPr>
                <w:rFonts w:cs="Arial"/>
                <w:b/>
                <w:sz w:val="20"/>
              </w:rPr>
              <w:t>00 COR</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8C665E">
              <w:rPr>
                <w:rFonts w:cs="Arial"/>
                <w:b/>
                <w:sz w:val="20"/>
              </w:rPr>
            </w:r>
            <w:r w:rsidR="008C665E">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0919A3F"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E33EB">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06B6A20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0D66021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AE33EB">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2F384FB8"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E33EB" w:rsidRPr="00B24EA8">
              <w:rPr>
                <w:rFonts w:eastAsia="Times New Roman" w:cs="Arial"/>
                <w:b/>
                <w:sz w:val="20"/>
                <w:szCs w:val="20"/>
                <w:lang w:eastAsia="nb-NO"/>
              </w:rPr>
            </w:r>
            <w:r w:rsidR="008C665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C665E">
              <w:rPr>
                <w:rFonts w:eastAsia="Times New Roman" w:cs="Arial"/>
                <w:b/>
                <w:sz w:val="20"/>
                <w:szCs w:val="20"/>
                <w:lang w:eastAsia="nb-NO"/>
              </w:rPr>
            </w:r>
            <w:r w:rsidR="008C665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C665E">
              <w:rPr>
                <w:rFonts w:eastAsia="Times New Roman" w:cs="Arial"/>
                <w:b/>
                <w:sz w:val="20"/>
                <w:szCs w:val="20"/>
                <w:lang w:eastAsia="nb-NO"/>
              </w:rPr>
            </w:r>
            <w:r w:rsidR="008C665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C665E">
              <w:rPr>
                <w:rFonts w:eastAsia="Times New Roman" w:cs="Arial"/>
                <w:b/>
                <w:sz w:val="20"/>
                <w:szCs w:val="20"/>
                <w:lang w:eastAsia="nb-NO"/>
              </w:rPr>
            </w:r>
            <w:r w:rsidR="008C665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C665E">
              <w:rPr>
                <w:rFonts w:eastAsia="Times New Roman" w:cs="Arial"/>
                <w:b/>
                <w:sz w:val="20"/>
                <w:szCs w:val="20"/>
                <w:lang w:eastAsia="nb-NO"/>
              </w:rPr>
            </w:r>
            <w:r w:rsidR="008C665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C665E">
              <w:rPr>
                <w:rFonts w:eastAsia="Times New Roman" w:cs="Arial"/>
                <w:b/>
                <w:sz w:val="20"/>
                <w:szCs w:val="20"/>
                <w:lang w:eastAsia="nb-NO"/>
              </w:rPr>
            </w:r>
            <w:r w:rsidR="008C665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C665E">
              <w:rPr>
                <w:rFonts w:eastAsia="Times New Roman" w:cs="Arial"/>
                <w:b/>
                <w:sz w:val="20"/>
                <w:szCs w:val="20"/>
                <w:lang w:eastAsia="nb-NO"/>
              </w:rPr>
            </w:r>
            <w:r w:rsidR="008C665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C665E">
              <w:rPr>
                <w:rFonts w:eastAsia="Times New Roman" w:cs="Arial"/>
                <w:b/>
                <w:sz w:val="20"/>
                <w:szCs w:val="20"/>
                <w:lang w:eastAsia="nb-NO"/>
              </w:rPr>
            </w:r>
            <w:r w:rsidR="008C665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C665E">
              <w:rPr>
                <w:rFonts w:eastAsia="Times New Roman" w:cs="Arial"/>
                <w:sz w:val="20"/>
                <w:szCs w:val="20"/>
                <w:lang w:eastAsia="nb-NO"/>
              </w:rPr>
            </w:r>
            <w:r w:rsidR="008C665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C665E">
              <w:rPr>
                <w:rFonts w:eastAsia="Times New Roman" w:cs="Arial"/>
                <w:b/>
                <w:sz w:val="20"/>
                <w:szCs w:val="20"/>
                <w:lang w:eastAsia="nb-NO"/>
              </w:rPr>
            </w:r>
            <w:r w:rsidR="008C665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2C272D7C" w14:textId="276C0F0E" w:rsidR="00AD5579" w:rsidRPr="00AE33EB" w:rsidRDefault="00AD5579" w:rsidP="00AE33EB">
            <w:pPr>
              <w:pStyle w:val="NoSpacing"/>
              <w:numPr>
                <w:ilvl w:val="0"/>
                <w:numId w:val="3"/>
              </w:numPr>
              <w:spacing w:line="256" w:lineRule="auto"/>
              <w:rPr>
                <w:sz w:val="20"/>
                <w:szCs w:val="20"/>
              </w:rPr>
            </w:pPr>
            <w:r>
              <w:rPr>
                <w:sz w:val="20"/>
                <w:szCs w:val="20"/>
              </w:rPr>
              <w:t>TESTEN BLE UTFØRT ELEKTRONISK FRA SENTRAL OG INGEN AVVIK FRA GJELDENE GRENSER BLE AVDEKKET</w:t>
            </w:r>
            <w:bookmarkStart w:id="14" w:name="_GoBack"/>
            <w:bookmarkEnd w:id="14"/>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8C665E">
              <w:rPr>
                <w:rFonts w:ascii="Arial" w:eastAsia="Times New Roman" w:hAnsi="Arial" w:cs="Arial"/>
                <w:b/>
                <w:sz w:val="20"/>
                <w:szCs w:val="20"/>
                <w:lang w:eastAsia="nb-NO"/>
              </w:rPr>
            </w:r>
            <w:r w:rsidR="008C665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8C665E">
              <w:rPr>
                <w:rFonts w:ascii="Arial" w:eastAsia="Times New Roman" w:hAnsi="Arial" w:cs="Arial"/>
                <w:b/>
                <w:sz w:val="20"/>
                <w:szCs w:val="20"/>
                <w:lang w:eastAsia="nb-NO"/>
              </w:rPr>
            </w:r>
            <w:r w:rsidR="008C665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B5248" w14:textId="77777777" w:rsidR="008C665E" w:rsidRDefault="008C665E" w:rsidP="00D561C1">
      <w:pPr>
        <w:spacing w:after="0" w:line="240" w:lineRule="auto"/>
      </w:pPr>
      <w:r>
        <w:separator/>
      </w:r>
    </w:p>
  </w:endnote>
  <w:endnote w:type="continuationSeparator" w:id="0">
    <w:p w14:paraId="68AD2C3A" w14:textId="77777777" w:rsidR="008C665E" w:rsidRDefault="008C665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8C665E"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915B4" w14:textId="77777777" w:rsidR="008C665E" w:rsidRDefault="008C665E" w:rsidP="00D561C1">
      <w:pPr>
        <w:spacing w:after="0" w:line="240" w:lineRule="auto"/>
      </w:pPr>
      <w:r>
        <w:separator/>
      </w:r>
    </w:p>
  </w:footnote>
  <w:footnote w:type="continuationSeparator" w:id="0">
    <w:p w14:paraId="5688E707" w14:textId="77777777" w:rsidR="008C665E" w:rsidRDefault="008C665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02FDE"/>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6E1C38"/>
    <w:rsid w:val="00764890"/>
    <w:rsid w:val="00767C4C"/>
    <w:rsid w:val="00785464"/>
    <w:rsid w:val="00787476"/>
    <w:rsid w:val="00794142"/>
    <w:rsid w:val="007B1D36"/>
    <w:rsid w:val="007E1A8E"/>
    <w:rsid w:val="007E6F33"/>
    <w:rsid w:val="007F3E0B"/>
    <w:rsid w:val="0081185A"/>
    <w:rsid w:val="00821F49"/>
    <w:rsid w:val="00826E16"/>
    <w:rsid w:val="00835F9B"/>
    <w:rsid w:val="008C0854"/>
    <w:rsid w:val="008C665E"/>
    <w:rsid w:val="008E6CD9"/>
    <w:rsid w:val="0090333B"/>
    <w:rsid w:val="00A25164"/>
    <w:rsid w:val="00A44766"/>
    <w:rsid w:val="00AB479C"/>
    <w:rsid w:val="00AD5579"/>
    <w:rsid w:val="00AE33EB"/>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A6B041-C155-4315-84BE-27A257F2BA04}">
  <ds:schemaRefs>
    <ds:schemaRef ds:uri="http://schemas.openxmlformats.org/officeDocument/2006/bibliography"/>
  </ds:schemaRefs>
</ds:datastoreItem>
</file>

<file path=customXml/itemProps2.xml><?xml version="1.0" encoding="utf-8"?>
<ds:datastoreItem xmlns:ds="http://schemas.openxmlformats.org/officeDocument/2006/customXml" ds:itemID="{7265E421-E050-4D12-B541-51AE4133F0AA}"/>
</file>

<file path=customXml/itemProps3.xml><?xml version="1.0" encoding="utf-8"?>
<ds:datastoreItem xmlns:ds="http://schemas.openxmlformats.org/officeDocument/2006/customXml" ds:itemID="{E60D9090-DA70-43CF-A4D3-66259DAF1A81}"/>
</file>

<file path=customXml/itemProps4.xml><?xml version="1.0" encoding="utf-8"?>
<ds:datastoreItem xmlns:ds="http://schemas.openxmlformats.org/officeDocument/2006/customXml" ds:itemID="{D501738F-9FF2-4CCE-BF80-DE7EE52BDD79}"/>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843</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2020-05-24T12:55:00Z</dcterms:created>
  <dcterms:modified xsi:type="dcterms:W3CDTF">2020-05-24T12:55:00Z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1960800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