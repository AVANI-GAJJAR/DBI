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69024E">
              <w:rPr>
                <w:rFonts w:cs="Arial"/>
                <w:b/>
                <w:sz w:val="20"/>
              </w:rPr>
            </w:r>
            <w:r w:rsidR="0069024E">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65FE4F53"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AE33EB">
              <w:rPr>
                <w:rFonts w:cs="Arial"/>
                <w:b/>
                <w:sz w:val="20"/>
              </w:rPr>
              <w:t>0</w:t>
            </w:r>
            <w:r w:rsidR="00B25548">
              <w:rPr>
                <w:rFonts w:cs="Arial"/>
                <w:b/>
                <w:sz w:val="20"/>
              </w:rPr>
              <w:t>3</w:t>
            </w:r>
            <w:r w:rsidR="00AE33EB">
              <w:rPr>
                <w:rFonts w:cs="Arial"/>
                <w:b/>
                <w:sz w:val="20"/>
              </w:rPr>
              <w:t xml:space="preserve"> COR</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69024E">
              <w:rPr>
                <w:rFonts w:cs="Arial"/>
                <w:b/>
                <w:sz w:val="20"/>
              </w:rPr>
            </w:r>
            <w:r w:rsidR="0069024E">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0919A3F"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06B6A20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AE33EB">
              <w:rPr>
                <w:rFonts w:eastAsia="Times New Roman" w:cs="Arial"/>
                <w:b/>
                <w:sz w:val="20"/>
                <w:szCs w:val="20"/>
                <w:lang w:eastAsia="nb-NO"/>
              </w:rPr>
              <w:t> </w:t>
            </w:r>
            <w:r w:rsidR="00AE33EB">
              <w:rPr>
                <w:rFonts w:eastAsia="Times New Roman" w:cs="Arial"/>
                <w:b/>
                <w:sz w:val="20"/>
                <w:szCs w:val="20"/>
                <w:lang w:eastAsia="nb-NO"/>
              </w:rPr>
              <w:t> </w:t>
            </w:r>
            <w:r w:rsidR="00AE33EB">
              <w:rPr>
                <w:rFonts w:eastAsia="Times New Roman" w:cs="Arial"/>
                <w:b/>
                <w:sz w:val="20"/>
                <w:szCs w:val="20"/>
                <w:lang w:eastAsia="nb-NO"/>
              </w:rPr>
              <w:t> </w:t>
            </w:r>
            <w:r w:rsidR="00AE33EB">
              <w:rPr>
                <w:rFonts w:eastAsia="Times New Roman" w:cs="Arial"/>
                <w:b/>
                <w:sz w:val="20"/>
                <w:szCs w:val="20"/>
                <w:lang w:eastAsia="nb-NO"/>
              </w:rPr>
              <w:t> </w:t>
            </w:r>
            <w:r w:rsidR="00AE33EB">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0D66021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2F384FB8"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9024E">
              <w:rPr>
                <w:rFonts w:eastAsia="Times New Roman" w:cs="Arial"/>
                <w:b/>
                <w:sz w:val="20"/>
                <w:szCs w:val="20"/>
                <w:lang w:eastAsia="nb-NO"/>
              </w:rPr>
            </w:r>
            <w:r w:rsidR="006902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29590AF1"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9024E">
              <w:rPr>
                <w:rFonts w:eastAsia="Times New Roman" w:cs="Arial"/>
                <w:b/>
                <w:sz w:val="20"/>
                <w:szCs w:val="20"/>
                <w:lang w:eastAsia="nb-NO"/>
              </w:rPr>
            </w:r>
            <w:r w:rsidR="006902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C4BB58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7209D8">
              <w:rPr>
                <w:rFonts w:eastAsia="Times New Roman" w:cs="Arial"/>
                <w:b/>
                <w:sz w:val="20"/>
                <w:szCs w:val="20"/>
                <w:lang w:eastAsia="nb-NO"/>
              </w:rPr>
              <w:t>SE RAPPORT</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9024E">
              <w:rPr>
                <w:rFonts w:eastAsia="Times New Roman" w:cs="Arial"/>
                <w:b/>
                <w:sz w:val="20"/>
                <w:szCs w:val="20"/>
                <w:lang w:eastAsia="nb-NO"/>
              </w:rPr>
            </w:r>
            <w:r w:rsidR="006902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9024E">
              <w:rPr>
                <w:rFonts w:eastAsia="Times New Roman" w:cs="Arial"/>
                <w:b/>
                <w:sz w:val="20"/>
                <w:szCs w:val="20"/>
                <w:lang w:eastAsia="nb-NO"/>
              </w:rPr>
            </w:r>
            <w:r w:rsidR="006902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9024E">
              <w:rPr>
                <w:rFonts w:eastAsia="Times New Roman" w:cs="Arial"/>
                <w:b/>
                <w:sz w:val="20"/>
                <w:szCs w:val="20"/>
                <w:lang w:eastAsia="nb-NO"/>
              </w:rPr>
            </w:r>
            <w:r w:rsidR="006902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9024E">
              <w:rPr>
                <w:rFonts w:eastAsia="Times New Roman" w:cs="Arial"/>
                <w:b/>
                <w:sz w:val="20"/>
                <w:szCs w:val="20"/>
                <w:lang w:eastAsia="nb-NO"/>
              </w:rPr>
            </w:r>
            <w:r w:rsidR="006902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9024E">
              <w:rPr>
                <w:rFonts w:eastAsia="Times New Roman" w:cs="Arial"/>
                <w:b/>
                <w:sz w:val="20"/>
                <w:szCs w:val="20"/>
                <w:lang w:eastAsia="nb-NO"/>
              </w:rPr>
            </w:r>
            <w:r w:rsidR="006902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9024E">
              <w:rPr>
                <w:rFonts w:eastAsia="Times New Roman" w:cs="Arial"/>
                <w:b/>
                <w:sz w:val="20"/>
                <w:szCs w:val="20"/>
                <w:lang w:eastAsia="nb-NO"/>
              </w:rPr>
            </w:r>
            <w:r w:rsidR="006902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9024E">
              <w:rPr>
                <w:rFonts w:eastAsia="Times New Roman" w:cs="Arial"/>
                <w:sz w:val="20"/>
                <w:szCs w:val="20"/>
                <w:lang w:eastAsia="nb-NO"/>
              </w:rPr>
            </w:r>
            <w:r w:rsidR="0069024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9024E">
              <w:rPr>
                <w:rFonts w:eastAsia="Times New Roman" w:cs="Arial"/>
                <w:b/>
                <w:sz w:val="20"/>
                <w:szCs w:val="20"/>
                <w:lang w:eastAsia="nb-NO"/>
              </w:rPr>
            </w:r>
            <w:r w:rsidR="0069024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2C272D7C" w14:textId="2142BEE8" w:rsidR="00AD5579" w:rsidRPr="00AE33EB" w:rsidRDefault="00AD5579" w:rsidP="00AE33EB">
            <w:pPr>
              <w:pStyle w:val="NoSpacing"/>
              <w:numPr>
                <w:ilvl w:val="0"/>
                <w:numId w:val="3"/>
              </w:numPr>
              <w:spacing w:line="256" w:lineRule="auto"/>
              <w:rPr>
                <w:sz w:val="20"/>
                <w:szCs w:val="20"/>
              </w:rPr>
            </w:pPr>
            <w:r>
              <w:rPr>
                <w:sz w:val="20"/>
                <w:szCs w:val="20"/>
              </w:rPr>
              <w:t>TESTEN BLE UTFØRT ELEKTRONISK FRA SENTRAL OG</w:t>
            </w:r>
            <w:r w:rsidR="007209D8">
              <w:rPr>
                <w:sz w:val="20"/>
                <w:szCs w:val="20"/>
              </w:rPr>
              <w:t xml:space="preserve"> </w:t>
            </w:r>
            <w:r>
              <w:rPr>
                <w:sz w:val="20"/>
                <w:szCs w:val="20"/>
              </w:rPr>
              <w:t xml:space="preserve">AVVIK FRA GJELDENE GRENSER </w:t>
            </w:r>
            <w:bookmarkStart w:id="14" w:name="_GoBack"/>
            <w:bookmarkEnd w:id="14"/>
            <w:r>
              <w:rPr>
                <w:sz w:val="20"/>
                <w:szCs w:val="20"/>
              </w:rPr>
              <w:t xml:space="preserve"> </w:t>
            </w:r>
            <w:r w:rsidR="007209D8">
              <w:rPr>
                <w:sz w:val="20"/>
                <w:szCs w:val="20"/>
              </w:rPr>
              <w:t xml:space="preserve">PÅ FØLGENDE DETEKTORER BLE </w:t>
            </w:r>
            <w:r>
              <w:rPr>
                <w:sz w:val="20"/>
                <w:szCs w:val="20"/>
              </w:rPr>
              <w:t>AVDEKKET</w:t>
            </w:r>
            <w:r w:rsidR="007209D8">
              <w:rPr>
                <w:sz w:val="20"/>
                <w:szCs w:val="20"/>
              </w:rPr>
              <w:t xml:space="preserve"> OG MÅ BYTTES : 1301 4 ETG KORRIDOR OG 1305 4 ETG PLT 03. DETEKTORER LEVERT TIL ANSVARLIG</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FØLGENDE BLE TESTET :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69024E">
              <w:rPr>
                <w:rFonts w:ascii="Arial" w:eastAsia="Times New Roman" w:hAnsi="Arial" w:cs="Arial"/>
                <w:b/>
                <w:sz w:val="20"/>
                <w:szCs w:val="20"/>
                <w:lang w:eastAsia="nb-NO"/>
              </w:rPr>
            </w:r>
            <w:r w:rsidR="0069024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69024E">
              <w:rPr>
                <w:rFonts w:ascii="Arial" w:eastAsia="Times New Roman" w:hAnsi="Arial" w:cs="Arial"/>
                <w:b/>
                <w:sz w:val="20"/>
                <w:szCs w:val="20"/>
                <w:lang w:eastAsia="nb-NO"/>
              </w:rPr>
            </w:r>
            <w:r w:rsidR="0069024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7E1A9" w14:textId="77777777" w:rsidR="0069024E" w:rsidRDefault="0069024E" w:rsidP="00D561C1">
      <w:pPr>
        <w:spacing w:after="0" w:line="240" w:lineRule="auto"/>
      </w:pPr>
      <w:r>
        <w:separator/>
      </w:r>
    </w:p>
  </w:endnote>
  <w:endnote w:type="continuationSeparator" w:id="0">
    <w:p w14:paraId="370E1F2E" w14:textId="77777777" w:rsidR="0069024E" w:rsidRDefault="0069024E"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69024E"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D0B87" w14:textId="77777777" w:rsidR="0069024E" w:rsidRDefault="0069024E" w:rsidP="00D561C1">
      <w:pPr>
        <w:spacing w:after="0" w:line="240" w:lineRule="auto"/>
      </w:pPr>
      <w:r>
        <w:separator/>
      </w:r>
    </w:p>
  </w:footnote>
  <w:footnote w:type="continuationSeparator" w:id="0">
    <w:p w14:paraId="593472A2" w14:textId="77777777" w:rsidR="0069024E" w:rsidRDefault="0069024E"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827A2"/>
    <w:rsid w:val="00094B88"/>
    <w:rsid w:val="000F1F1D"/>
    <w:rsid w:val="000F3ABC"/>
    <w:rsid w:val="00136ED0"/>
    <w:rsid w:val="00155042"/>
    <w:rsid w:val="00161622"/>
    <w:rsid w:val="00166DD2"/>
    <w:rsid w:val="00172011"/>
    <w:rsid w:val="0020228B"/>
    <w:rsid w:val="00202FDE"/>
    <w:rsid w:val="002452BF"/>
    <w:rsid w:val="00254D0A"/>
    <w:rsid w:val="00255CED"/>
    <w:rsid w:val="002736B6"/>
    <w:rsid w:val="00292776"/>
    <w:rsid w:val="002C58DA"/>
    <w:rsid w:val="002D17A0"/>
    <w:rsid w:val="002D76A3"/>
    <w:rsid w:val="002F21F6"/>
    <w:rsid w:val="00307F94"/>
    <w:rsid w:val="00345DB4"/>
    <w:rsid w:val="003C3790"/>
    <w:rsid w:val="003D077A"/>
    <w:rsid w:val="003D7280"/>
    <w:rsid w:val="004277E2"/>
    <w:rsid w:val="004877E7"/>
    <w:rsid w:val="004E4265"/>
    <w:rsid w:val="00502EE7"/>
    <w:rsid w:val="00505138"/>
    <w:rsid w:val="00553F16"/>
    <w:rsid w:val="00566796"/>
    <w:rsid w:val="00576B39"/>
    <w:rsid w:val="005A284D"/>
    <w:rsid w:val="005F6992"/>
    <w:rsid w:val="006461E0"/>
    <w:rsid w:val="0069024E"/>
    <w:rsid w:val="00695B07"/>
    <w:rsid w:val="006A27AC"/>
    <w:rsid w:val="006B266D"/>
    <w:rsid w:val="006B594E"/>
    <w:rsid w:val="006C5A78"/>
    <w:rsid w:val="006D76B6"/>
    <w:rsid w:val="006E1C38"/>
    <w:rsid w:val="007209D8"/>
    <w:rsid w:val="00764890"/>
    <w:rsid w:val="00767C4C"/>
    <w:rsid w:val="00785464"/>
    <w:rsid w:val="00787476"/>
    <w:rsid w:val="00794142"/>
    <w:rsid w:val="007B1D36"/>
    <w:rsid w:val="007E1A8E"/>
    <w:rsid w:val="007E6F33"/>
    <w:rsid w:val="007F3E0B"/>
    <w:rsid w:val="0081185A"/>
    <w:rsid w:val="00821F49"/>
    <w:rsid w:val="00826E16"/>
    <w:rsid w:val="00835F9B"/>
    <w:rsid w:val="008C0854"/>
    <w:rsid w:val="008E6CD9"/>
    <w:rsid w:val="0090333B"/>
    <w:rsid w:val="00A25164"/>
    <w:rsid w:val="00A44766"/>
    <w:rsid w:val="00AB479C"/>
    <w:rsid w:val="00AD5579"/>
    <w:rsid w:val="00AE33EB"/>
    <w:rsid w:val="00AF6F60"/>
    <w:rsid w:val="00AF73E6"/>
    <w:rsid w:val="00B01910"/>
    <w:rsid w:val="00B072A0"/>
    <w:rsid w:val="00B124BC"/>
    <w:rsid w:val="00B1594B"/>
    <w:rsid w:val="00B168F6"/>
    <w:rsid w:val="00B24EA8"/>
    <w:rsid w:val="00B25548"/>
    <w:rsid w:val="00B51D2E"/>
    <w:rsid w:val="00B9683F"/>
    <w:rsid w:val="00BF463C"/>
    <w:rsid w:val="00BF75C5"/>
    <w:rsid w:val="00C34DDB"/>
    <w:rsid w:val="00C56080"/>
    <w:rsid w:val="00C7280E"/>
    <w:rsid w:val="00CA23A1"/>
    <w:rsid w:val="00D214E9"/>
    <w:rsid w:val="00D36973"/>
    <w:rsid w:val="00D43BDF"/>
    <w:rsid w:val="00D43DB0"/>
    <w:rsid w:val="00D55D3E"/>
    <w:rsid w:val="00D561C1"/>
    <w:rsid w:val="00D83BD0"/>
    <w:rsid w:val="00D921E6"/>
    <w:rsid w:val="00DC1BEC"/>
    <w:rsid w:val="00DC6265"/>
    <w:rsid w:val="00E0440C"/>
    <w:rsid w:val="00E31151"/>
    <w:rsid w:val="00EB4B5E"/>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032201-01C7-48DD-8243-FA6769D35F8B}">
  <ds:schemaRefs>
    <ds:schemaRef ds:uri="http://schemas.openxmlformats.org/officeDocument/2006/bibliography"/>
  </ds:schemaRefs>
</ds:datastoreItem>
</file>

<file path=customXml/itemProps2.xml><?xml version="1.0" encoding="utf-8"?>
<ds:datastoreItem xmlns:ds="http://schemas.openxmlformats.org/officeDocument/2006/customXml" ds:itemID="{5AB3574D-1748-4F02-B6C8-765EC18FB67E}"/>
</file>

<file path=customXml/itemProps3.xml><?xml version="1.0" encoding="utf-8"?>
<ds:datastoreItem xmlns:ds="http://schemas.openxmlformats.org/officeDocument/2006/customXml" ds:itemID="{9D6116D5-34E6-405B-A35D-E0C998EA4136}"/>
</file>

<file path=customXml/itemProps4.xml><?xml version="1.0" encoding="utf-8"?>
<ds:datastoreItem xmlns:ds="http://schemas.openxmlformats.org/officeDocument/2006/customXml" ds:itemID="{E293FD1F-7BBB-416A-9225-65F90CA4C7F3}"/>
</file>

<file path=docProps/app.xml><?xml version="1.0" encoding="utf-8"?>
<Properties xmlns="http://schemas.openxmlformats.org/officeDocument/2006/extended-properties" xmlns:vt="http://schemas.openxmlformats.org/officeDocument/2006/docPropsVTypes">
  <Template>01. Kontrollskjema Brann - SK2017 Honeywell rev4.5</Template>
  <TotalTime>4</TotalTime>
  <Pages>1</Pages>
  <Words>861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6</cp:revision>
  <cp:lastPrinted>2018-01-11T14:09:00Z</cp:lastPrinted>
  <dcterms:created xsi:type="dcterms:W3CDTF">2020-05-24T12:55:00Z</dcterms:created>
  <dcterms:modified xsi:type="dcterms:W3CDTF">2020-05-24T13:07:00Z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1963000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