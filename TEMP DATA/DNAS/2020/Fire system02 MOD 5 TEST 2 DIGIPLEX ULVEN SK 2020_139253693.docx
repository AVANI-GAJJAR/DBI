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A90B4E">
              <w:rPr>
                <w:rFonts w:cs="Arial"/>
                <w:b/>
                <w:sz w:val="20"/>
              </w:rPr>
            </w:r>
            <w:r w:rsidR="00A90B4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09CC1C2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2736B6">
              <w:rPr>
                <w:rFonts w:cs="Arial"/>
                <w:b/>
                <w:sz w:val="20"/>
              </w:rPr>
              <w:t>5</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A90B4E">
              <w:rPr>
                <w:rFonts w:cs="Arial"/>
                <w:b/>
                <w:sz w:val="20"/>
              </w:rPr>
            </w:r>
            <w:r w:rsidR="00A90B4E">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90B4E">
              <w:rPr>
                <w:rFonts w:eastAsia="Times New Roman" w:cs="Arial"/>
                <w:sz w:val="20"/>
                <w:szCs w:val="20"/>
                <w:lang w:eastAsia="nb-NO"/>
              </w:rPr>
            </w:r>
            <w:r w:rsidR="00A90B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90B4E">
              <w:rPr>
                <w:rFonts w:eastAsia="Times New Roman" w:cs="Arial"/>
                <w:b/>
                <w:sz w:val="20"/>
                <w:szCs w:val="20"/>
                <w:lang w:eastAsia="nb-NO"/>
              </w:rPr>
            </w:r>
            <w:r w:rsidR="00A90B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07A0241A" w14:textId="77777777" w:rsidR="00A90B4E" w:rsidRDefault="00A90B4E" w:rsidP="00A90B4E">
            <w:pPr>
              <w:pStyle w:val="NoSpacing"/>
              <w:numPr>
                <w:ilvl w:val="0"/>
                <w:numId w:val="4"/>
              </w:numPr>
              <w:rPr>
                <w:sz w:val="20"/>
                <w:szCs w:val="20"/>
              </w:rPr>
            </w:pPr>
            <w:r>
              <w:rPr>
                <w:sz w:val="20"/>
                <w:szCs w:val="20"/>
              </w:rPr>
              <w:t>TEST AV 1 ALARM</w:t>
            </w:r>
          </w:p>
          <w:p w14:paraId="2595C054" w14:textId="77777777" w:rsidR="00A90B4E" w:rsidRDefault="00A90B4E" w:rsidP="00A90B4E">
            <w:pPr>
              <w:pStyle w:val="NoSpacing"/>
              <w:ind w:left="1080"/>
              <w:rPr>
                <w:sz w:val="20"/>
                <w:szCs w:val="20"/>
              </w:rPr>
            </w:pPr>
            <w:r>
              <w:rPr>
                <w:sz w:val="20"/>
                <w:szCs w:val="20"/>
              </w:rPr>
              <w:t xml:space="preserve">ALARMKLOKKER FUNGERTE </w:t>
            </w:r>
          </w:p>
          <w:p w14:paraId="7D0029E8" w14:textId="77777777" w:rsidR="00A90B4E" w:rsidRDefault="00A90B4E" w:rsidP="00A90B4E">
            <w:pPr>
              <w:pStyle w:val="NoSpacing"/>
              <w:ind w:left="1080"/>
              <w:rPr>
                <w:sz w:val="20"/>
                <w:szCs w:val="20"/>
              </w:rPr>
            </w:pPr>
            <w:r>
              <w:rPr>
                <w:sz w:val="20"/>
                <w:szCs w:val="20"/>
              </w:rPr>
              <w:t>VENTILASJONSSPJELD LUKKET</w:t>
            </w:r>
          </w:p>
          <w:p w14:paraId="0A54AFDB" w14:textId="77777777" w:rsidR="00A90B4E" w:rsidRDefault="00A90B4E" w:rsidP="00A90B4E">
            <w:pPr>
              <w:pStyle w:val="NoSpacing"/>
              <w:ind w:left="1080"/>
              <w:rPr>
                <w:sz w:val="20"/>
                <w:szCs w:val="20"/>
              </w:rPr>
            </w:pPr>
            <w:r>
              <w:rPr>
                <w:sz w:val="20"/>
                <w:szCs w:val="20"/>
              </w:rPr>
              <w:t>GASSPJELD ÅPNET</w:t>
            </w:r>
          </w:p>
          <w:p w14:paraId="6DEB20B9" w14:textId="77777777" w:rsidR="00A90B4E" w:rsidRDefault="00A90B4E" w:rsidP="00A90B4E">
            <w:pPr>
              <w:pStyle w:val="NoSpacing"/>
              <w:ind w:left="1080"/>
              <w:rPr>
                <w:sz w:val="20"/>
                <w:szCs w:val="20"/>
              </w:rPr>
            </w:pPr>
          </w:p>
          <w:p w14:paraId="705353F0" w14:textId="77777777" w:rsidR="00A90B4E" w:rsidRDefault="00A90B4E" w:rsidP="00A90B4E">
            <w:pPr>
              <w:pStyle w:val="NoSpacing"/>
              <w:ind w:left="1080"/>
              <w:rPr>
                <w:sz w:val="20"/>
                <w:szCs w:val="20"/>
              </w:rPr>
            </w:pPr>
            <w:r>
              <w:rPr>
                <w:sz w:val="20"/>
                <w:szCs w:val="20"/>
              </w:rPr>
              <w:t>TEST AV 2 ALARM</w:t>
            </w:r>
          </w:p>
          <w:p w14:paraId="47C80C68" w14:textId="77777777" w:rsidR="00A90B4E" w:rsidRDefault="00A90B4E" w:rsidP="00A90B4E">
            <w:pPr>
              <w:pStyle w:val="NoSpacing"/>
              <w:ind w:left="1080"/>
              <w:rPr>
                <w:sz w:val="20"/>
                <w:szCs w:val="20"/>
              </w:rPr>
            </w:pPr>
            <w:r>
              <w:rPr>
                <w:sz w:val="20"/>
                <w:szCs w:val="20"/>
              </w:rPr>
              <w:t>SIRENER I MODULEN FUNGERTE</w:t>
            </w:r>
          </w:p>
          <w:p w14:paraId="6090D31D" w14:textId="77777777" w:rsidR="00A90B4E" w:rsidRDefault="00A90B4E" w:rsidP="00A90B4E">
            <w:pPr>
              <w:pStyle w:val="NoSpacing"/>
              <w:ind w:left="1080"/>
              <w:rPr>
                <w:sz w:val="20"/>
                <w:szCs w:val="20"/>
              </w:rPr>
            </w:pPr>
            <w:r>
              <w:rPr>
                <w:sz w:val="20"/>
                <w:szCs w:val="20"/>
              </w:rPr>
              <w:t>SIGNAL TIL GASSUTLØSNING FUNGERTE</w:t>
            </w:r>
          </w:p>
          <w:p w14:paraId="2EFFD781" w14:textId="77777777" w:rsidR="00A90B4E" w:rsidRDefault="00A90B4E" w:rsidP="00A90B4E">
            <w:pPr>
              <w:pStyle w:val="NoSpacing"/>
              <w:ind w:left="1080"/>
              <w:rPr>
                <w:sz w:val="20"/>
                <w:szCs w:val="20"/>
              </w:rPr>
            </w:pPr>
            <w:r>
              <w:rPr>
                <w:sz w:val="20"/>
                <w:szCs w:val="20"/>
              </w:rPr>
              <w:t>GASSPJELD LUKKET ETTER 50 SEK</w:t>
            </w:r>
          </w:p>
          <w:p w14:paraId="27FB2CC8" w14:textId="77777777" w:rsidR="00A90B4E" w:rsidRDefault="00A90B4E" w:rsidP="00A90B4E">
            <w:pPr>
              <w:pStyle w:val="NoSpacing"/>
              <w:ind w:left="1080"/>
              <w:rPr>
                <w:sz w:val="20"/>
                <w:szCs w:val="20"/>
              </w:rPr>
            </w:pPr>
          </w:p>
          <w:p w14:paraId="69F1C1FB" w14:textId="77777777" w:rsidR="00A90B4E" w:rsidRDefault="00A90B4E" w:rsidP="00A90B4E">
            <w:pPr>
              <w:pStyle w:val="NoSpacing"/>
              <w:ind w:left="720"/>
              <w:rPr>
                <w:sz w:val="20"/>
                <w:szCs w:val="20"/>
              </w:rPr>
            </w:pPr>
          </w:p>
          <w:p w14:paraId="7AABA567" w14:textId="77777777" w:rsidR="00A90B4E" w:rsidRDefault="00A90B4E" w:rsidP="00A90B4E">
            <w:pPr>
              <w:pStyle w:val="NoSpacing"/>
              <w:ind w:left="720"/>
              <w:rPr>
                <w:sz w:val="20"/>
                <w:szCs w:val="20"/>
              </w:rPr>
            </w:pPr>
            <w:r>
              <w:rPr>
                <w:sz w:val="20"/>
                <w:szCs w:val="20"/>
              </w:rPr>
              <w:t>SENTRALEN STÅR I NORMAL DRIFT</w:t>
            </w:r>
          </w:p>
          <w:p w14:paraId="25F55DDA" w14:textId="77777777" w:rsidR="00A90B4E" w:rsidRDefault="00A90B4E" w:rsidP="00A90B4E">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A90B4E">
              <w:rPr>
                <w:rFonts w:ascii="Arial" w:eastAsia="Times New Roman" w:hAnsi="Arial" w:cs="Arial"/>
                <w:b/>
                <w:sz w:val="20"/>
                <w:szCs w:val="20"/>
                <w:lang w:eastAsia="nb-NO"/>
              </w:rPr>
            </w:r>
            <w:r w:rsidR="00A90B4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A90B4E">
              <w:rPr>
                <w:rFonts w:ascii="Arial" w:eastAsia="Times New Roman" w:hAnsi="Arial" w:cs="Arial"/>
                <w:b/>
                <w:sz w:val="20"/>
                <w:szCs w:val="20"/>
                <w:lang w:eastAsia="nb-NO"/>
              </w:rPr>
            </w:r>
            <w:r w:rsidR="00A90B4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46B1B9F2"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A90B4E">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AE1AB" w14:textId="77777777" w:rsidR="0005792B" w:rsidRDefault="0005792B" w:rsidP="00D561C1">
      <w:pPr>
        <w:spacing w:after="0" w:line="240" w:lineRule="auto"/>
      </w:pPr>
      <w:r>
        <w:separator/>
      </w:r>
    </w:p>
  </w:endnote>
  <w:endnote w:type="continuationSeparator" w:id="0">
    <w:p w14:paraId="24A6AD8F" w14:textId="77777777" w:rsidR="0005792B" w:rsidRDefault="0005792B"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A90B4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B8A6C" w14:textId="77777777" w:rsidR="00A90B4E" w:rsidRDefault="00A90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E0FF" w14:textId="77777777" w:rsidR="0005792B" w:rsidRDefault="0005792B" w:rsidP="00D561C1">
      <w:pPr>
        <w:spacing w:after="0" w:line="240" w:lineRule="auto"/>
      </w:pPr>
      <w:r>
        <w:separator/>
      </w:r>
    </w:p>
  </w:footnote>
  <w:footnote w:type="continuationSeparator" w:id="0">
    <w:p w14:paraId="60C0B33B" w14:textId="77777777" w:rsidR="0005792B" w:rsidRDefault="0005792B"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716D9" w14:textId="77777777" w:rsidR="00A90B4E" w:rsidRDefault="00A90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8ABEE" w14:textId="77777777" w:rsidR="00A90B4E" w:rsidRDefault="00A90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5792B"/>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90B4E"/>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489706410">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2FE297-CFCF-41B0-B6ED-153D1043A3EC}">
  <ds:schemaRefs>
    <ds:schemaRef ds:uri="http://schemas.openxmlformats.org/officeDocument/2006/bibliography"/>
  </ds:schemaRefs>
</ds:datastoreItem>
</file>

<file path=customXml/itemProps2.xml><?xml version="1.0" encoding="utf-8"?>
<ds:datastoreItem xmlns:ds="http://schemas.openxmlformats.org/officeDocument/2006/customXml" ds:itemID="{9B084F0B-0206-4296-B4AF-2E5B60CB1A59}"/>
</file>

<file path=customXml/itemProps3.xml><?xml version="1.0" encoding="utf-8"?>
<ds:datastoreItem xmlns:ds="http://schemas.openxmlformats.org/officeDocument/2006/customXml" ds:itemID="{86192D0E-B291-43AE-A837-6CFB9409D188}"/>
</file>

<file path=customXml/itemProps4.xml><?xml version="1.0" encoding="utf-8"?>
<ds:datastoreItem xmlns:ds="http://schemas.openxmlformats.org/officeDocument/2006/customXml" ds:itemID="{BB19A603-CC4A-4B7D-8575-06C7AA0AF78F}"/>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829</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2020-11-25T08:13:00Z</dcterms:created>
  <dcterms:modified xsi:type="dcterms:W3CDTF">2020-11-25T08:13:00Z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2020-11-25T08:13:17Z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18378e39-0f39-40fc-9886-ae745c41468a</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2567300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